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3FAAA8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39D64FC" w:rsidR="00321362" w:rsidRPr="00B67595" w:rsidRDefault="0022338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36656A16" w14:textId="05CC2FBE" w:rsidR="00235C36" w:rsidRPr="00876A58" w:rsidRDefault="0022338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2338D">
              <w:rPr>
                <w:rFonts w:ascii="Arial Narrow" w:hAnsi="Arial Narrow" w:cs="Tahoma"/>
                <w:sz w:val="36"/>
              </w:rPr>
              <w:t xml:space="preserve">Artificial Neural Network 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5503490" w:rsidR="00F80742" w:rsidRPr="00DF718C" w:rsidRDefault="009D619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22338D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B543CAD" w:rsidR="000732DF" w:rsidRPr="0036420F" w:rsidRDefault="00557BF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57BFB">
              <w:rPr>
                <w:rFonts w:ascii="Arial" w:hAnsi="Arial" w:cs="Arial"/>
                <w:b/>
                <w:sz w:val="20"/>
              </w:rPr>
              <w:t>E212-COMP7117-RV02-00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C759E1D" w:rsidR="00535DA7" w:rsidRPr="004D3FE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4D3FE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4D3FEA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DB2AA70" w14:textId="77777777" w:rsidR="000618AC" w:rsidRDefault="000618AC" w:rsidP="000618AC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A4167AD" w14:textId="77777777" w:rsidR="000618AC" w:rsidRDefault="000618AC" w:rsidP="000618AC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2A331B49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05AA8548" w14:textId="77777777" w:rsidR="000618AC" w:rsidRDefault="000618AC" w:rsidP="000618A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79C7D2C0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01ED076A" w14:textId="77777777" w:rsidR="000618AC" w:rsidRDefault="000618AC" w:rsidP="000618A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D422421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6D70EFC9" w14:textId="77777777" w:rsidR="000618AC" w:rsidRDefault="000618AC" w:rsidP="000618A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0ABF539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7FEB4147" w14:textId="77777777" w:rsidR="000618AC" w:rsidRDefault="000618AC" w:rsidP="000618A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F343C1F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11F370DE" w14:textId="77777777" w:rsidR="000618AC" w:rsidRDefault="000618AC" w:rsidP="000618A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33DB503" w14:textId="77777777" w:rsidR="000618AC" w:rsidRDefault="000618AC" w:rsidP="000618AC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1560F0E" w14:textId="77777777" w:rsidR="000618AC" w:rsidRDefault="000618AC" w:rsidP="000618A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D8C5331" w14:textId="77777777" w:rsidR="000618AC" w:rsidRDefault="000618AC" w:rsidP="000618AC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B60671B" w14:textId="77777777" w:rsidR="000618AC" w:rsidRDefault="000618AC" w:rsidP="000618AC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C60244A" w14:textId="77777777" w:rsidR="000618AC" w:rsidRDefault="000618AC" w:rsidP="000618AC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F5D0E89" w14:textId="77777777" w:rsidR="000618AC" w:rsidRDefault="000618AC" w:rsidP="000618AC">
      <w:pPr>
        <w:spacing w:line="360" w:lineRule="auto"/>
        <w:ind w:left="360" w:hanging="360"/>
      </w:pPr>
    </w:p>
    <w:p w14:paraId="60038DF0" w14:textId="77777777" w:rsidR="000618AC" w:rsidRDefault="000618AC" w:rsidP="000618AC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36906E2" w14:textId="77777777" w:rsidR="000618AC" w:rsidRDefault="000618AC" w:rsidP="000618AC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6F39C5A5" w14:textId="77777777" w:rsidR="000618AC" w:rsidRDefault="000618AC" w:rsidP="000618AC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66037F7" w14:textId="77777777" w:rsidR="000618AC" w:rsidRDefault="000618AC" w:rsidP="000618AC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044FBD4D" w14:textId="77777777" w:rsidR="000618AC" w:rsidRDefault="000618AC" w:rsidP="000618AC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21DD9CA" w14:textId="77777777" w:rsidR="000618AC" w:rsidRDefault="000618AC" w:rsidP="000618AC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E38D14E" w14:textId="77777777" w:rsidR="000618AC" w:rsidRDefault="000618AC" w:rsidP="000618AC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4C27CA5" w14:textId="77777777" w:rsidR="000618AC" w:rsidRDefault="000618AC" w:rsidP="000618AC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6434B894" w14:textId="77777777" w:rsidR="000618AC" w:rsidRDefault="000618AC" w:rsidP="000618A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0618AC" w14:paraId="3EFE16AB" w14:textId="77777777" w:rsidTr="000618A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02AC" w14:textId="77777777" w:rsidR="000618AC" w:rsidRDefault="000618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10655276" w14:textId="77777777" w:rsidR="000618AC" w:rsidRDefault="000618A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92168" w14:textId="77777777" w:rsidR="000618AC" w:rsidRDefault="000618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51235085" w14:textId="77777777" w:rsidR="000618AC" w:rsidRDefault="000618AC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0618AC" w14:paraId="42E6D949" w14:textId="77777777" w:rsidTr="000618A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7A22" w14:textId="77777777" w:rsidR="000618AC" w:rsidRPr="000618AC" w:rsidRDefault="000618AC">
            <w:pPr>
              <w:jc w:val="center"/>
              <w:rPr>
                <w:bCs/>
              </w:rPr>
            </w:pPr>
            <w:r w:rsidRPr="000618AC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464A" w14:textId="77777777" w:rsidR="000618AC" w:rsidRPr="000618AC" w:rsidRDefault="000618AC">
            <w:pPr>
              <w:jc w:val="center"/>
              <w:rPr>
                <w:bCs/>
              </w:rPr>
            </w:pPr>
            <w:r w:rsidRPr="000618AC">
              <w:rPr>
                <w:bCs/>
              </w:rPr>
              <w:t>60%</w:t>
            </w:r>
          </w:p>
        </w:tc>
      </w:tr>
    </w:tbl>
    <w:p w14:paraId="2D2A9E3C" w14:textId="77777777" w:rsidR="000618AC" w:rsidRDefault="000618AC" w:rsidP="000618AC">
      <w:pPr>
        <w:spacing w:after="200" w:line="276" w:lineRule="auto"/>
        <w:rPr>
          <w:lang w:val="id-ID"/>
        </w:rPr>
      </w:pPr>
    </w:p>
    <w:p w14:paraId="57054008" w14:textId="77777777" w:rsidR="000618AC" w:rsidRDefault="000618AC" w:rsidP="000618AC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7F7663BF" w14:textId="77777777" w:rsidR="000618AC" w:rsidRDefault="000618AC" w:rsidP="000618A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618AC" w14:paraId="69660186" w14:textId="77777777" w:rsidTr="000618A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D855A" w14:textId="77777777" w:rsidR="000618AC" w:rsidRDefault="000618A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7C51CE58" w14:textId="77777777" w:rsidR="000618AC" w:rsidRDefault="000618AC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618AC" w14:paraId="1CF333F2" w14:textId="77777777" w:rsidTr="000618A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A5C2" w14:textId="77777777" w:rsidR="00421711" w:rsidRPr="00421711" w:rsidRDefault="00421711" w:rsidP="00421711">
            <w:pPr>
              <w:rPr>
                <w:color w:val="000000"/>
                <w:lang w:val="id-ID"/>
              </w:rPr>
            </w:pPr>
            <w:r w:rsidRPr="00421711">
              <w:rPr>
                <w:color w:val="000000"/>
                <w:lang w:val="id-ID"/>
              </w:rPr>
              <w:t>Visual Studio Code</w:t>
            </w:r>
          </w:p>
          <w:p w14:paraId="1A22D72D" w14:textId="77777777" w:rsidR="00421711" w:rsidRPr="00421711" w:rsidRDefault="00421711" w:rsidP="00421711">
            <w:pPr>
              <w:rPr>
                <w:color w:val="000000"/>
                <w:lang w:val="id-ID"/>
              </w:rPr>
            </w:pPr>
            <w:r w:rsidRPr="00421711">
              <w:rPr>
                <w:color w:val="000000"/>
                <w:lang w:val="id-ID"/>
              </w:rPr>
              <w:t>Python 3.7</w:t>
            </w:r>
          </w:p>
          <w:p w14:paraId="45A588B4" w14:textId="77777777" w:rsidR="00421711" w:rsidRPr="00421711" w:rsidRDefault="00421711" w:rsidP="00421711">
            <w:pPr>
              <w:rPr>
                <w:color w:val="000000"/>
                <w:lang w:val="id-ID"/>
              </w:rPr>
            </w:pPr>
            <w:r w:rsidRPr="00421711">
              <w:rPr>
                <w:color w:val="000000"/>
                <w:lang w:val="id-ID"/>
              </w:rPr>
              <w:t>SciPy 1.5.0</w:t>
            </w:r>
          </w:p>
          <w:p w14:paraId="7A7A336F" w14:textId="77777777" w:rsidR="00421711" w:rsidRPr="00421711" w:rsidRDefault="00421711" w:rsidP="00421711">
            <w:pPr>
              <w:rPr>
                <w:color w:val="000000"/>
                <w:lang w:val="id-ID"/>
              </w:rPr>
            </w:pPr>
            <w:r w:rsidRPr="00421711">
              <w:rPr>
                <w:color w:val="000000"/>
                <w:lang w:val="id-ID"/>
              </w:rPr>
              <w:t>SciKit 0.23.1</w:t>
            </w:r>
          </w:p>
          <w:p w14:paraId="620CB7C7" w14:textId="2F72EDF3" w:rsidR="000618AC" w:rsidRDefault="00421711" w:rsidP="00421711">
            <w:pPr>
              <w:rPr>
                <w:bCs/>
                <w:highlight w:val="yellow"/>
              </w:rPr>
            </w:pPr>
            <w:r w:rsidRPr="00421711">
              <w:rPr>
                <w:color w:val="000000"/>
                <w:lang w:val="id-ID"/>
              </w:rPr>
              <w:t xml:space="preserve">TensorFlow </w:t>
            </w:r>
            <w:r>
              <w:rPr>
                <w:color w:val="000000"/>
                <w:lang w:val="en-ID"/>
              </w:rPr>
              <w:t>1</w:t>
            </w:r>
            <w:r w:rsidRPr="00421711">
              <w:rPr>
                <w:color w:val="000000"/>
                <w:lang w:val="id-ID"/>
              </w:rPr>
              <w:t>.</w:t>
            </w:r>
            <w:r>
              <w:rPr>
                <w:color w:val="000000"/>
                <w:lang w:val="en-ID"/>
              </w:rPr>
              <w:t>15.</w:t>
            </w:r>
            <w:r w:rsidRPr="00421711">
              <w:rPr>
                <w:color w:val="000000"/>
                <w:lang w:val="id-ID"/>
              </w:rPr>
              <w:t>0</w:t>
            </w:r>
          </w:p>
        </w:tc>
      </w:tr>
    </w:tbl>
    <w:p w14:paraId="391C9EE9" w14:textId="1CDC1F51" w:rsidR="000618AC" w:rsidRPr="002F44E8" w:rsidRDefault="000618AC" w:rsidP="000618AC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</w:t>
      </w:r>
      <w:r w:rsidRPr="002F44E8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umpulan tugas mandiri</w:t>
      </w:r>
      <w:r w:rsidR="002F44E8" w:rsidRPr="002F44E8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</w:t>
      </w:r>
      <w:r w:rsidRPr="002F44E8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proyek untuk matakuliah ini adalah sebagai berikut:</w:t>
      </w:r>
    </w:p>
    <w:p w14:paraId="1A091BE0" w14:textId="638E4E27" w:rsidR="000618AC" w:rsidRDefault="000618AC" w:rsidP="000618A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2F44E8">
        <w:rPr>
          <w:rStyle w:val="longtext"/>
          <w:i/>
          <w:iCs/>
          <w:sz w:val="18"/>
          <w:szCs w:val="18"/>
        </w:rPr>
        <w:t>File extensions should be included in assignment</w:t>
      </w:r>
      <w:r w:rsidR="002F44E8" w:rsidRPr="002F44E8">
        <w:rPr>
          <w:rStyle w:val="longtext"/>
          <w:i/>
          <w:iCs/>
          <w:sz w:val="18"/>
          <w:szCs w:val="18"/>
        </w:rPr>
        <w:t xml:space="preserve"> and</w:t>
      </w:r>
      <w:r w:rsidRPr="002F44E8">
        <w:rPr>
          <w:rStyle w:val="longtext"/>
          <w:i/>
          <w:iCs/>
          <w:sz w:val="18"/>
          <w:szCs w:val="18"/>
        </w:rPr>
        <w:t xml:space="preserve"> project </w:t>
      </w:r>
      <w:r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2F44E8" w14:paraId="3DDC3593" w14:textId="77777777" w:rsidTr="002F44E8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7F21EF" w14:textId="77777777" w:rsidR="002F44E8" w:rsidRDefault="002F44E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2A45CB8E" w14:textId="77777777" w:rsidR="002F44E8" w:rsidRDefault="002F44E8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ED87B" w14:textId="77777777" w:rsidR="002F44E8" w:rsidRDefault="002F44E8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32E3D4FB" w14:textId="77777777" w:rsidR="002F44E8" w:rsidRDefault="002F44E8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F44E8" w14:paraId="13BFBA69" w14:textId="77777777" w:rsidTr="002F44E8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11D5" w14:textId="33ED7C3C" w:rsidR="002F44E8" w:rsidRDefault="002F44E8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F284" w14:textId="43A07F76" w:rsidR="002F44E8" w:rsidRDefault="002F44E8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</w:tr>
    </w:tbl>
    <w:p w14:paraId="3D5EF781" w14:textId="77777777" w:rsidR="000618AC" w:rsidRDefault="000618AC" w:rsidP="000618AC">
      <w:pPr>
        <w:spacing w:after="200" w:line="276" w:lineRule="auto"/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5276546" w14:textId="77777777" w:rsidR="002F3C3C" w:rsidRDefault="002F3C3C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CFB0624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4449851" w14:textId="77777777" w:rsidR="00697BE9" w:rsidRDefault="00697BE9" w:rsidP="00697BE9">
      <w:pPr>
        <w:spacing w:after="240" w:line="360" w:lineRule="auto"/>
        <w:jc w:val="center"/>
        <w:rPr>
          <w:b/>
        </w:rPr>
      </w:pPr>
      <w:r>
        <w:rPr>
          <w:b/>
        </w:rPr>
        <w:t>Mush Farmoatic</w:t>
      </w:r>
    </w:p>
    <w:p w14:paraId="26942827" w14:textId="77777777" w:rsidR="00697BE9" w:rsidRDefault="00697BE9" w:rsidP="00697BE9">
      <w:pPr>
        <w:spacing w:line="360" w:lineRule="auto"/>
        <w:ind w:firstLine="720"/>
        <w:jc w:val="both"/>
      </w:pPr>
      <w:r>
        <w:rPr>
          <w:b/>
        </w:rPr>
        <w:t xml:space="preserve">Mush Farmoatic </w:t>
      </w:r>
      <w:r>
        <w:t xml:space="preserve">is an e-commerce based in Europe which focuses on the quality and edibility of variety of mushrooms from their grown lab. To make their job more efficient, </w:t>
      </w:r>
      <w:bookmarkStart w:id="0" w:name="_Hlk26791376"/>
      <w:r>
        <w:rPr>
          <w:b/>
        </w:rPr>
        <w:t>Mush Farmoatic</w:t>
      </w:r>
      <w:r>
        <w:t xml:space="preserve"> </w:t>
      </w:r>
      <w:bookmarkEnd w:id="0"/>
      <w:r>
        <w:t xml:space="preserve">wants to build a model that could predict the overall quality of the mushroom from their characteristic. </w:t>
      </w:r>
      <w:r>
        <w:rPr>
          <w:b/>
        </w:rPr>
        <w:t>Mush Farmoatic</w:t>
      </w:r>
      <w:r>
        <w:t xml:space="preserve"> also wants to cluster similar edible mushroom from their characteristic. Therefore, as a programmer, you are asked to help them build the application based on the existing dataset.</w:t>
      </w:r>
    </w:p>
    <w:p w14:paraId="1CD53A02" w14:textId="77777777" w:rsidR="00697BE9" w:rsidRDefault="00697BE9" w:rsidP="00697BE9">
      <w:pPr>
        <w:spacing w:line="360" w:lineRule="auto"/>
        <w:ind w:firstLine="720"/>
        <w:jc w:val="both"/>
      </w:pPr>
    </w:p>
    <w:p w14:paraId="3B1F3066" w14:textId="77777777" w:rsidR="00697BE9" w:rsidRDefault="00697BE9" w:rsidP="00697BE9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 w:rsidRPr="00164EDB">
        <w:rPr>
          <w:rFonts w:ascii="Times New Roman" w:hAnsi="Times New Roman" w:cs="Times New Roman"/>
          <w:b/>
        </w:rPr>
        <w:t>Clustering (Self-Organizing Map)</w:t>
      </w:r>
    </w:p>
    <w:p w14:paraId="36909272" w14:textId="77777777" w:rsidR="00697BE9" w:rsidRDefault="00697BE9" w:rsidP="00697BE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/>
          <w:b/>
        </w:rPr>
        <w:t>Mush Farmoatic</w:t>
      </w:r>
      <w:r>
        <w:rPr>
          <w:rFonts w:ascii="Times New Roman" w:hAnsi="Times New Roman" w:cs="Times New Roman"/>
        </w:rPr>
        <w:t xml:space="preserve"> wants to </w:t>
      </w:r>
      <w:r w:rsidRPr="00C811FE">
        <w:rPr>
          <w:rFonts w:ascii="Times New Roman" w:hAnsi="Times New Roman" w:cs="Times New Roman"/>
          <w:b/>
        </w:rPr>
        <w:t>group</w:t>
      </w:r>
      <w:r>
        <w:rPr>
          <w:rFonts w:ascii="Times New Roman" w:hAnsi="Times New Roman" w:cs="Times New Roman"/>
          <w:b/>
        </w:rPr>
        <w:t xml:space="preserve"> the mushroom </w:t>
      </w:r>
      <w:r>
        <w:rPr>
          <w:rFonts w:ascii="Times New Roman" w:hAnsi="Times New Roman" w:cs="Times New Roman"/>
        </w:rPr>
        <w:t xml:space="preserve">based on the </w:t>
      </w:r>
      <w:r w:rsidRPr="00C811FE">
        <w:rPr>
          <w:rFonts w:ascii="Times New Roman" w:hAnsi="Times New Roman" w:cs="Times New Roman"/>
          <w:b/>
        </w:rPr>
        <w:t>similarities</w:t>
      </w:r>
      <w:r>
        <w:rPr>
          <w:rFonts w:ascii="Times New Roman" w:hAnsi="Times New Roman" w:cs="Times New Roman"/>
        </w:rPr>
        <w:t xml:space="preserve"> in mushroom </w:t>
      </w:r>
      <w:r w:rsidRPr="006015E6">
        <w:rPr>
          <w:rFonts w:ascii="Times New Roman" w:hAnsi="Times New Roman" w:cs="Times New Roman"/>
          <w:b/>
          <w:bCs/>
        </w:rPr>
        <w:t>physical feature</w:t>
      </w:r>
      <w:r>
        <w:rPr>
          <w:rFonts w:ascii="Times New Roman" w:hAnsi="Times New Roman" w:cs="Times New Roman"/>
        </w:rPr>
        <w:t xml:space="preserve">. </w:t>
      </w:r>
      <w:r w:rsidRPr="000C2DDE">
        <w:rPr>
          <w:rFonts w:ascii="Times New Roman" w:hAnsi="Times New Roman" w:cs="Times New Roman"/>
        </w:rPr>
        <w:t>To d</w:t>
      </w:r>
      <w:r>
        <w:rPr>
          <w:rFonts w:ascii="Times New Roman" w:hAnsi="Times New Roman" w:cs="Times New Roman"/>
        </w:rPr>
        <w:t xml:space="preserve">o that, you are going to use </w:t>
      </w:r>
      <w:r w:rsidRPr="00F87B73">
        <w:rPr>
          <w:rFonts w:ascii="Times New Roman" w:hAnsi="Times New Roman" w:cs="Times New Roman"/>
          <w:b/>
        </w:rPr>
        <w:t>Kohonen Self-Organizing Map</w:t>
      </w:r>
      <w:r>
        <w:rPr>
          <w:rFonts w:ascii="Times New Roman" w:hAnsi="Times New Roman" w:cs="Times New Roman"/>
        </w:rPr>
        <w:t xml:space="preserve"> technique to </w:t>
      </w:r>
      <w:r w:rsidRPr="00F87B73">
        <w:rPr>
          <w:rFonts w:ascii="Times New Roman" w:hAnsi="Times New Roman" w:cs="Times New Roman"/>
          <w:b/>
        </w:rPr>
        <w:t>cluster the data</w:t>
      </w:r>
      <w:r>
        <w:rPr>
          <w:rFonts w:ascii="Times New Roman" w:hAnsi="Times New Roman" w:cs="Times New Roman"/>
        </w:rPr>
        <w:t>.</w:t>
      </w:r>
    </w:p>
    <w:p w14:paraId="634EEDA3" w14:textId="77777777" w:rsidR="00697BE9" w:rsidRDefault="00697BE9" w:rsidP="00697B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5FF7854" w14:textId="77777777" w:rsidR="00697BE9" w:rsidRPr="00260B5C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260B5C">
        <w:rPr>
          <w:rFonts w:ascii="Times New Roman" w:hAnsi="Times New Roman" w:cs="Times New Roman"/>
          <w:b/>
        </w:rPr>
        <w:t>Dataset Description</w:t>
      </w:r>
    </w:p>
    <w:p w14:paraId="14B820DC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</w:t>
      </w:r>
    </w:p>
    <w:p w14:paraId="76D15270" w14:textId="77777777" w:rsidR="00697BE9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>
        <w:rPr>
          <w:rFonts w:ascii="Times New Roman" w:hAnsi="Times New Roman" w:cs="Times New Roman"/>
          <w:b/>
        </w:rPr>
        <w:t>8,124</w:t>
      </w:r>
      <w:r w:rsidRPr="000E0ABC">
        <w:rPr>
          <w:rFonts w:ascii="Times New Roman" w:hAnsi="Times New Roman" w:cs="Times New Roman"/>
          <w:b/>
        </w:rPr>
        <w:t xml:space="preserve"> data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consisting of</w:t>
      </w:r>
      <w:r>
        <w:rPr>
          <w:rFonts w:ascii="Times New Roman" w:hAnsi="Times New Roman" w:cs="Times New Roman"/>
          <w:b/>
        </w:rPr>
        <w:t xml:space="preserve"> characteristic</w:t>
      </w:r>
      <w:r>
        <w:rPr>
          <w:rFonts w:ascii="Times New Roman" w:hAnsi="Times New Roman" w:cs="Times New Roman"/>
        </w:rPr>
        <w:t xml:space="preserve"> of all </w:t>
      </w:r>
      <w:r>
        <w:rPr>
          <w:rFonts w:ascii="Times New Roman" w:hAnsi="Times New Roman" w:cs="Times New Roman"/>
          <w:b/>
          <w:bCs/>
        </w:rPr>
        <w:t xml:space="preserve">mushroom </w:t>
      </w:r>
      <w:r>
        <w:rPr>
          <w:rFonts w:ascii="Times New Roman" w:hAnsi="Times New Roman" w:cs="Times New Roman"/>
        </w:rPr>
        <w:t xml:space="preserve">found in wildernesss. </w:t>
      </w:r>
    </w:p>
    <w:p w14:paraId="57548D92" w14:textId="77777777" w:rsidR="00697BE9" w:rsidRPr="00D90574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</w:p>
    <w:p w14:paraId="61C7EFAE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Description</w:t>
      </w:r>
    </w:p>
    <w:p w14:paraId="4E42D7A7" w14:textId="77777777" w:rsidR="00697BE9" w:rsidRPr="00B951FF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C2DD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table below </w:t>
      </w:r>
      <w:r w:rsidRPr="000C2DDE">
        <w:rPr>
          <w:rFonts w:ascii="Times New Roman" w:hAnsi="Times New Roman" w:cs="Times New Roman"/>
        </w:rPr>
        <w:t>sho</w:t>
      </w:r>
      <w:r>
        <w:rPr>
          <w:rFonts w:ascii="Times New Roman" w:hAnsi="Times New Roman" w:cs="Times New Roman"/>
        </w:rPr>
        <w:t>ws the feature descriptions in the dataset.</w:t>
      </w:r>
    </w:p>
    <w:p w14:paraId="7557FBA7" w14:textId="77777777" w:rsidR="00697BE9" w:rsidRDefault="00697BE9" w:rsidP="00697BE9">
      <w:pPr>
        <w:pStyle w:val="Caption"/>
      </w:pPr>
      <w:r w:rsidRPr="00B366E9">
        <w:t>Table 1. Table of features descriptions for clustering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2430"/>
        <w:gridCol w:w="2735"/>
        <w:gridCol w:w="2111"/>
      </w:tblGrid>
      <w:tr w:rsidR="00697BE9" w14:paraId="21B189EA" w14:textId="77777777" w:rsidTr="00D150B3">
        <w:tc>
          <w:tcPr>
            <w:tcW w:w="1165" w:type="dxa"/>
            <w:vAlign w:val="center"/>
          </w:tcPr>
          <w:p w14:paraId="4B5E3BA4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430" w:type="dxa"/>
            <w:vAlign w:val="center"/>
          </w:tcPr>
          <w:p w14:paraId="7922D3B9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735" w:type="dxa"/>
            <w:vAlign w:val="center"/>
          </w:tcPr>
          <w:p w14:paraId="4821558B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11" w:type="dxa"/>
            <w:vAlign w:val="center"/>
          </w:tcPr>
          <w:p w14:paraId="41DBA0B8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Possible Value</w:t>
            </w:r>
          </w:p>
        </w:tc>
      </w:tr>
      <w:tr w:rsidR="00697BE9" w14:paraId="09360B7B" w14:textId="77777777" w:rsidTr="00D150B3">
        <w:tc>
          <w:tcPr>
            <w:tcW w:w="1165" w:type="dxa"/>
            <w:vMerge w:val="restart"/>
            <w:vAlign w:val="center"/>
          </w:tcPr>
          <w:p w14:paraId="33048C08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FD49B6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2430" w:type="dxa"/>
            <w:vAlign w:val="center"/>
          </w:tcPr>
          <w:p w14:paraId="507CE75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Shape</w:t>
            </w:r>
          </w:p>
        </w:tc>
        <w:tc>
          <w:tcPr>
            <w:tcW w:w="2735" w:type="dxa"/>
            <w:vAlign w:val="center"/>
          </w:tcPr>
          <w:p w14:paraId="62C31B8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Shape of mushroom cap</w:t>
            </w:r>
          </w:p>
        </w:tc>
        <w:tc>
          <w:tcPr>
            <w:tcW w:w="2111" w:type="dxa"/>
            <w:vAlign w:val="center"/>
          </w:tcPr>
          <w:p w14:paraId="720371E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341FF5B4" w14:textId="77777777" w:rsidTr="00D150B3">
        <w:tc>
          <w:tcPr>
            <w:tcW w:w="1165" w:type="dxa"/>
            <w:vMerge/>
          </w:tcPr>
          <w:p w14:paraId="79632FB1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D299A7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Surface</w:t>
            </w:r>
          </w:p>
        </w:tc>
        <w:tc>
          <w:tcPr>
            <w:tcW w:w="2735" w:type="dxa"/>
            <w:vAlign w:val="center"/>
          </w:tcPr>
          <w:p w14:paraId="701819D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Surface of mushroom cap</w:t>
            </w:r>
          </w:p>
        </w:tc>
        <w:tc>
          <w:tcPr>
            <w:tcW w:w="2111" w:type="dxa"/>
            <w:vAlign w:val="center"/>
          </w:tcPr>
          <w:p w14:paraId="67A4B0C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2BC4D510" w14:textId="77777777" w:rsidTr="00D150B3">
        <w:tc>
          <w:tcPr>
            <w:tcW w:w="1165" w:type="dxa"/>
            <w:vMerge/>
          </w:tcPr>
          <w:p w14:paraId="4921C193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F0BED4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Color</w:t>
            </w:r>
          </w:p>
        </w:tc>
        <w:tc>
          <w:tcPr>
            <w:tcW w:w="2735" w:type="dxa"/>
            <w:vAlign w:val="center"/>
          </w:tcPr>
          <w:p w14:paraId="779BBF6B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mushroom cap</w:t>
            </w:r>
          </w:p>
        </w:tc>
        <w:tc>
          <w:tcPr>
            <w:tcW w:w="2111" w:type="dxa"/>
            <w:vAlign w:val="center"/>
          </w:tcPr>
          <w:p w14:paraId="2D0B764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4F0B5E03" w14:textId="77777777" w:rsidTr="00D150B3">
        <w:tc>
          <w:tcPr>
            <w:tcW w:w="1165" w:type="dxa"/>
            <w:vMerge/>
          </w:tcPr>
          <w:p w14:paraId="392E8FCB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A4F357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Bruises</w:t>
            </w:r>
          </w:p>
        </w:tc>
        <w:tc>
          <w:tcPr>
            <w:tcW w:w="2735" w:type="dxa"/>
            <w:vAlign w:val="center"/>
          </w:tcPr>
          <w:p w14:paraId="5BC1E99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Possible bruises on mushroom</w:t>
            </w:r>
          </w:p>
        </w:tc>
        <w:tc>
          <w:tcPr>
            <w:tcW w:w="2111" w:type="dxa"/>
            <w:vAlign w:val="center"/>
          </w:tcPr>
          <w:p w14:paraId="392B593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Boolean</w:t>
            </w:r>
          </w:p>
        </w:tc>
      </w:tr>
      <w:tr w:rsidR="00697BE9" w14:paraId="5BF6760F" w14:textId="77777777" w:rsidTr="00D150B3">
        <w:tc>
          <w:tcPr>
            <w:tcW w:w="1165" w:type="dxa"/>
            <w:vMerge/>
          </w:tcPr>
          <w:p w14:paraId="022285AA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16E85C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Odor</w:t>
            </w:r>
          </w:p>
        </w:tc>
        <w:tc>
          <w:tcPr>
            <w:tcW w:w="2735" w:type="dxa"/>
            <w:vAlign w:val="center"/>
          </w:tcPr>
          <w:p w14:paraId="080FE86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Mushroom odor smell</w:t>
            </w:r>
          </w:p>
        </w:tc>
        <w:tc>
          <w:tcPr>
            <w:tcW w:w="2111" w:type="dxa"/>
            <w:vAlign w:val="center"/>
          </w:tcPr>
          <w:p w14:paraId="6553D3E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719C1108" w14:textId="77777777" w:rsidTr="00D150B3">
        <w:tc>
          <w:tcPr>
            <w:tcW w:w="1165" w:type="dxa"/>
            <w:vMerge/>
          </w:tcPr>
          <w:p w14:paraId="191C01A2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27751B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Shape</w:t>
            </w:r>
          </w:p>
        </w:tc>
        <w:tc>
          <w:tcPr>
            <w:tcW w:w="2735" w:type="dxa"/>
            <w:vAlign w:val="center"/>
          </w:tcPr>
          <w:p w14:paraId="16866CE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Shape of mushroom stalk</w:t>
            </w:r>
          </w:p>
        </w:tc>
        <w:tc>
          <w:tcPr>
            <w:tcW w:w="2111" w:type="dxa"/>
            <w:vAlign w:val="center"/>
          </w:tcPr>
          <w:p w14:paraId="3E0C1C07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71C43D7D" w14:textId="77777777" w:rsidTr="00D150B3">
        <w:tc>
          <w:tcPr>
            <w:tcW w:w="1165" w:type="dxa"/>
            <w:vMerge/>
          </w:tcPr>
          <w:p w14:paraId="0B464D9B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31BE3C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Root</w:t>
            </w:r>
          </w:p>
        </w:tc>
        <w:tc>
          <w:tcPr>
            <w:tcW w:w="2735" w:type="dxa"/>
            <w:vAlign w:val="center"/>
          </w:tcPr>
          <w:p w14:paraId="7FFE83D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root</w:t>
            </w:r>
          </w:p>
        </w:tc>
        <w:tc>
          <w:tcPr>
            <w:tcW w:w="2111" w:type="dxa"/>
            <w:vAlign w:val="center"/>
          </w:tcPr>
          <w:p w14:paraId="62159A1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1A13DBD5" w14:textId="77777777" w:rsidTr="00D150B3">
        <w:tc>
          <w:tcPr>
            <w:tcW w:w="1165" w:type="dxa"/>
            <w:vMerge/>
          </w:tcPr>
          <w:p w14:paraId="1077D0E9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F962EB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Surface Above Ring</w:t>
            </w:r>
          </w:p>
        </w:tc>
        <w:tc>
          <w:tcPr>
            <w:tcW w:w="2735" w:type="dxa"/>
            <w:vAlign w:val="center"/>
          </w:tcPr>
          <w:p w14:paraId="1F8B2BE7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surface above ring</w:t>
            </w:r>
          </w:p>
        </w:tc>
        <w:tc>
          <w:tcPr>
            <w:tcW w:w="2111" w:type="dxa"/>
            <w:vAlign w:val="center"/>
          </w:tcPr>
          <w:p w14:paraId="391FF557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4F161C4D" w14:textId="77777777" w:rsidTr="00D150B3">
        <w:tc>
          <w:tcPr>
            <w:tcW w:w="1165" w:type="dxa"/>
            <w:vMerge/>
          </w:tcPr>
          <w:p w14:paraId="06E529F6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08782F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Surface Below Ring</w:t>
            </w:r>
          </w:p>
        </w:tc>
        <w:tc>
          <w:tcPr>
            <w:tcW w:w="2735" w:type="dxa"/>
            <w:vAlign w:val="center"/>
          </w:tcPr>
          <w:p w14:paraId="09B7BA83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surface below ring</w:t>
            </w:r>
          </w:p>
        </w:tc>
        <w:tc>
          <w:tcPr>
            <w:tcW w:w="2111" w:type="dxa"/>
            <w:vAlign w:val="center"/>
          </w:tcPr>
          <w:p w14:paraId="687AEE5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764337E3" w14:textId="77777777" w:rsidTr="00D150B3">
        <w:tc>
          <w:tcPr>
            <w:tcW w:w="1165" w:type="dxa"/>
            <w:vMerge/>
          </w:tcPr>
          <w:p w14:paraId="1E48A59E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64066A99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Color Below Ring</w:t>
            </w:r>
          </w:p>
        </w:tc>
        <w:tc>
          <w:tcPr>
            <w:tcW w:w="2735" w:type="dxa"/>
            <w:vAlign w:val="center"/>
          </w:tcPr>
          <w:p w14:paraId="6534655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stalk below ring</w:t>
            </w:r>
          </w:p>
        </w:tc>
        <w:tc>
          <w:tcPr>
            <w:tcW w:w="2111" w:type="dxa"/>
            <w:vAlign w:val="center"/>
          </w:tcPr>
          <w:p w14:paraId="2621B5AB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2D05CBC9" w14:textId="77777777" w:rsidTr="00D150B3">
        <w:tc>
          <w:tcPr>
            <w:tcW w:w="1165" w:type="dxa"/>
            <w:vMerge/>
          </w:tcPr>
          <w:p w14:paraId="0BC3E658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568809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Color Above Ring</w:t>
            </w:r>
          </w:p>
        </w:tc>
        <w:tc>
          <w:tcPr>
            <w:tcW w:w="2735" w:type="dxa"/>
            <w:vAlign w:val="center"/>
          </w:tcPr>
          <w:p w14:paraId="451999F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stalk above ring</w:t>
            </w:r>
          </w:p>
        </w:tc>
        <w:tc>
          <w:tcPr>
            <w:tcW w:w="2111" w:type="dxa"/>
            <w:vAlign w:val="center"/>
          </w:tcPr>
          <w:p w14:paraId="0234574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50EB8E45" w14:textId="77777777" w:rsidTr="00D150B3">
        <w:tc>
          <w:tcPr>
            <w:tcW w:w="1165" w:type="dxa"/>
            <w:vMerge/>
          </w:tcPr>
          <w:p w14:paraId="5267BB4F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08995A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Veil Type</w:t>
            </w:r>
          </w:p>
        </w:tc>
        <w:tc>
          <w:tcPr>
            <w:tcW w:w="2735" w:type="dxa"/>
            <w:vAlign w:val="center"/>
          </w:tcPr>
          <w:p w14:paraId="693ED3E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mushroom veil</w:t>
            </w:r>
          </w:p>
        </w:tc>
        <w:tc>
          <w:tcPr>
            <w:tcW w:w="2111" w:type="dxa"/>
            <w:vAlign w:val="center"/>
          </w:tcPr>
          <w:p w14:paraId="2A5318C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66718D5B" w14:textId="77777777" w:rsidTr="00D150B3">
        <w:tc>
          <w:tcPr>
            <w:tcW w:w="1165" w:type="dxa"/>
            <w:vMerge/>
          </w:tcPr>
          <w:p w14:paraId="77BDDB6F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998208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Veil Color</w:t>
            </w:r>
          </w:p>
        </w:tc>
        <w:tc>
          <w:tcPr>
            <w:tcW w:w="2735" w:type="dxa"/>
            <w:vAlign w:val="center"/>
          </w:tcPr>
          <w:p w14:paraId="6C24571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mushroom veil</w:t>
            </w:r>
          </w:p>
        </w:tc>
        <w:tc>
          <w:tcPr>
            <w:tcW w:w="2111" w:type="dxa"/>
            <w:vAlign w:val="center"/>
          </w:tcPr>
          <w:p w14:paraId="492D35B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27E79409" w14:textId="77777777" w:rsidTr="00D150B3">
        <w:tc>
          <w:tcPr>
            <w:tcW w:w="1165" w:type="dxa"/>
            <w:vMerge/>
          </w:tcPr>
          <w:p w14:paraId="2D48D5E5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E427301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Ring Number</w:t>
            </w:r>
          </w:p>
        </w:tc>
        <w:tc>
          <w:tcPr>
            <w:tcW w:w="2735" w:type="dxa"/>
            <w:vAlign w:val="center"/>
          </w:tcPr>
          <w:p w14:paraId="3642CBC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Number of stalk ring</w:t>
            </w:r>
          </w:p>
        </w:tc>
        <w:tc>
          <w:tcPr>
            <w:tcW w:w="2111" w:type="dxa"/>
            <w:vAlign w:val="center"/>
          </w:tcPr>
          <w:p w14:paraId="3B903FA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2</w:t>
            </w:r>
          </w:p>
        </w:tc>
      </w:tr>
      <w:tr w:rsidR="00697BE9" w14:paraId="399FC522" w14:textId="77777777" w:rsidTr="00D150B3">
        <w:tc>
          <w:tcPr>
            <w:tcW w:w="1165" w:type="dxa"/>
            <w:vMerge/>
          </w:tcPr>
          <w:p w14:paraId="7A26DBFB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FD22DA9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Ring Type</w:t>
            </w:r>
          </w:p>
        </w:tc>
        <w:tc>
          <w:tcPr>
            <w:tcW w:w="2735" w:type="dxa"/>
            <w:vAlign w:val="center"/>
          </w:tcPr>
          <w:p w14:paraId="7D2E816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ring</w:t>
            </w:r>
          </w:p>
        </w:tc>
        <w:tc>
          <w:tcPr>
            <w:tcW w:w="2111" w:type="dxa"/>
            <w:vAlign w:val="center"/>
          </w:tcPr>
          <w:p w14:paraId="7C2885B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07AFD66F" w14:textId="77777777" w:rsidTr="00D150B3">
        <w:tc>
          <w:tcPr>
            <w:tcW w:w="1165" w:type="dxa"/>
            <w:vMerge/>
          </w:tcPr>
          <w:p w14:paraId="415A6D9D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52BE5B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Spore Print Color</w:t>
            </w:r>
          </w:p>
        </w:tc>
        <w:tc>
          <w:tcPr>
            <w:tcW w:w="2735" w:type="dxa"/>
            <w:vAlign w:val="center"/>
          </w:tcPr>
          <w:p w14:paraId="40189AD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spore</w:t>
            </w:r>
          </w:p>
        </w:tc>
        <w:tc>
          <w:tcPr>
            <w:tcW w:w="2111" w:type="dxa"/>
            <w:vAlign w:val="center"/>
          </w:tcPr>
          <w:p w14:paraId="0AF8D92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5D10DC93" w14:textId="77777777" w:rsidTr="00D150B3">
        <w:tc>
          <w:tcPr>
            <w:tcW w:w="1165" w:type="dxa"/>
            <w:vMerge/>
          </w:tcPr>
          <w:p w14:paraId="7FC2204F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55E7B8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Population</w:t>
            </w:r>
          </w:p>
        </w:tc>
        <w:tc>
          <w:tcPr>
            <w:tcW w:w="2735" w:type="dxa"/>
            <w:vAlign w:val="center"/>
          </w:tcPr>
          <w:p w14:paraId="24B685A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Population of mushroom</w:t>
            </w:r>
          </w:p>
        </w:tc>
        <w:tc>
          <w:tcPr>
            <w:tcW w:w="2111" w:type="dxa"/>
            <w:vAlign w:val="center"/>
          </w:tcPr>
          <w:p w14:paraId="0931F857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41EB31FB" w14:textId="77777777" w:rsidTr="00D150B3">
        <w:tc>
          <w:tcPr>
            <w:tcW w:w="1165" w:type="dxa"/>
            <w:vMerge/>
          </w:tcPr>
          <w:p w14:paraId="6AEACB5E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C88B86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Habitat</w:t>
            </w:r>
          </w:p>
        </w:tc>
        <w:tc>
          <w:tcPr>
            <w:tcW w:w="2735" w:type="dxa"/>
            <w:vAlign w:val="center"/>
          </w:tcPr>
          <w:p w14:paraId="3418215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Habitat of mushroom</w:t>
            </w:r>
          </w:p>
        </w:tc>
        <w:tc>
          <w:tcPr>
            <w:tcW w:w="2111" w:type="dxa"/>
            <w:vAlign w:val="center"/>
          </w:tcPr>
          <w:p w14:paraId="1CC4B89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</w:tbl>
    <w:p w14:paraId="76E946F1" w14:textId="77777777" w:rsidR="00697BE9" w:rsidRPr="005E62FA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E5386CE" w14:textId="77777777" w:rsidR="00697BE9" w:rsidRPr="00353F73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53F73">
        <w:rPr>
          <w:rFonts w:ascii="Times New Roman" w:hAnsi="Times New Roman" w:cs="Times New Roman"/>
          <w:b/>
        </w:rPr>
        <w:t>Feature Selection</w:t>
      </w:r>
    </w:p>
    <w:p w14:paraId="15678566" w14:textId="77777777" w:rsidR="00697BE9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bookmarkStart w:id="1" w:name="_Hlk525830547"/>
      <w:r w:rsidRPr="001910E2">
        <w:rPr>
          <w:rFonts w:ascii="Times New Roman" w:hAnsi="Times New Roman" w:cs="Times New Roman"/>
        </w:rPr>
        <w:t xml:space="preserve">Instead of </w:t>
      </w:r>
      <w:r w:rsidRPr="00EE1FFA">
        <w:rPr>
          <w:rFonts w:ascii="Times New Roman" w:hAnsi="Times New Roman" w:cs="Times New Roman"/>
          <w:b/>
        </w:rPr>
        <w:t>using the actual value</w:t>
      </w:r>
      <w:r w:rsidRPr="001910E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Pr="001910E2">
        <w:rPr>
          <w:rFonts w:ascii="Times New Roman" w:hAnsi="Times New Roman" w:cs="Times New Roman"/>
        </w:rPr>
        <w:t xml:space="preserve">clustering, you are asked to create </w:t>
      </w:r>
      <w:r w:rsidRPr="00B126D2">
        <w:rPr>
          <w:rFonts w:ascii="Times New Roman" w:hAnsi="Times New Roman" w:cs="Times New Roman"/>
          <w:b/>
        </w:rPr>
        <w:t>features derived</w:t>
      </w:r>
      <w:r w:rsidRPr="001910E2">
        <w:rPr>
          <w:rFonts w:ascii="Times New Roman" w:hAnsi="Times New Roman" w:cs="Times New Roman"/>
        </w:rPr>
        <w:t xml:space="preserve"> from the </w:t>
      </w:r>
      <w:r w:rsidRPr="00B126D2">
        <w:rPr>
          <w:rFonts w:ascii="Times New Roman" w:hAnsi="Times New Roman" w:cs="Times New Roman"/>
          <w:b/>
        </w:rPr>
        <w:t>actual data</w:t>
      </w:r>
      <w:r w:rsidRPr="001910E2">
        <w:rPr>
          <w:rFonts w:ascii="Times New Roman" w:hAnsi="Times New Roman" w:cs="Times New Roman"/>
        </w:rPr>
        <w:t>. The features requested are:</w:t>
      </w:r>
    </w:p>
    <w:p w14:paraId="3F755792" w14:textId="77777777" w:rsidR="00697BE9" w:rsidRDefault="00697BE9" w:rsidP="00697B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Required features and derivation formula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1"/>
        <w:gridCol w:w="6180"/>
      </w:tblGrid>
      <w:tr w:rsidR="00697BE9" w14:paraId="3913FA6E" w14:textId="77777777" w:rsidTr="00D150B3">
        <w:tc>
          <w:tcPr>
            <w:tcW w:w="2241" w:type="dxa"/>
          </w:tcPr>
          <w:bookmarkEnd w:id="1"/>
          <w:p w14:paraId="13AD5AC0" w14:textId="77777777" w:rsidR="00697BE9" w:rsidRPr="00EE16FD" w:rsidRDefault="00697BE9" w:rsidP="00D150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180" w:type="dxa"/>
          </w:tcPr>
          <w:p w14:paraId="7C7F4200" w14:textId="77777777" w:rsidR="00697BE9" w:rsidRPr="00EE16FD" w:rsidRDefault="00697BE9" w:rsidP="00D150B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697BE9" w14:paraId="1E578302" w14:textId="77777777" w:rsidTr="00D150B3">
        <w:tc>
          <w:tcPr>
            <w:tcW w:w="2241" w:type="dxa"/>
          </w:tcPr>
          <w:p w14:paraId="4E7B0E53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Bruises</w:t>
            </w:r>
          </w:p>
        </w:tc>
        <w:tc>
          <w:tcPr>
            <w:tcW w:w="6180" w:type="dxa"/>
            <w:vAlign w:val="center"/>
          </w:tcPr>
          <w:p w14:paraId="61E1611D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Possible bruises of mushroom</w:t>
            </w:r>
          </w:p>
        </w:tc>
      </w:tr>
      <w:tr w:rsidR="00697BE9" w14:paraId="0CD597AC" w14:textId="77777777" w:rsidTr="00D150B3">
        <w:tc>
          <w:tcPr>
            <w:tcW w:w="2241" w:type="dxa"/>
          </w:tcPr>
          <w:p w14:paraId="1E49A5AA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Odor</w:t>
            </w:r>
          </w:p>
        </w:tc>
        <w:tc>
          <w:tcPr>
            <w:tcW w:w="6180" w:type="dxa"/>
            <w:vAlign w:val="center"/>
          </w:tcPr>
          <w:p w14:paraId="0A653E9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“a”):</w:t>
            </w:r>
          </w:p>
          <w:p w14:paraId="691F7D99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782246BF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“l”):</w:t>
            </w:r>
          </w:p>
          <w:p w14:paraId="56010A5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00F79118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“c”):</w:t>
            </w:r>
          </w:p>
          <w:p w14:paraId="3485EA2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3</w:t>
            </w:r>
          </w:p>
          <w:p w14:paraId="1073FED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“y”):</w:t>
            </w:r>
          </w:p>
          <w:p w14:paraId="4D04069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4</w:t>
            </w:r>
          </w:p>
          <w:p w14:paraId="2E7E6CF8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“f”):</w:t>
            </w:r>
          </w:p>
          <w:p w14:paraId="4327439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5</w:t>
            </w:r>
          </w:p>
          <w:p w14:paraId="54595F28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“m”):</w:t>
            </w:r>
          </w:p>
          <w:p w14:paraId="03A4772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6</w:t>
            </w:r>
          </w:p>
          <w:p w14:paraId="577C8D34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“n”):</w:t>
            </w:r>
          </w:p>
          <w:p w14:paraId="6041E2E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7</w:t>
            </w:r>
          </w:p>
          <w:p w14:paraId="5AAA77A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“p”):</w:t>
            </w:r>
          </w:p>
          <w:p w14:paraId="58BE3E2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8</w:t>
            </w:r>
          </w:p>
          <w:p w14:paraId="1563463F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“s”):</w:t>
            </w:r>
          </w:p>
          <w:p w14:paraId="1C8A9DD4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9</w:t>
            </w:r>
          </w:p>
        </w:tc>
      </w:tr>
      <w:tr w:rsidR="00697BE9" w14:paraId="67A38B78" w14:textId="77777777" w:rsidTr="00D150B3">
        <w:tc>
          <w:tcPr>
            <w:tcW w:w="2241" w:type="dxa"/>
          </w:tcPr>
          <w:p w14:paraId="79286A29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Stalk Shape</w:t>
            </w:r>
          </w:p>
        </w:tc>
        <w:tc>
          <w:tcPr>
            <w:tcW w:w="6180" w:type="dxa"/>
            <w:vAlign w:val="center"/>
          </w:tcPr>
          <w:p w14:paraId="1E7DAE71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Stalk Shape</w:t>
            </w:r>
            <w:r>
              <w:rPr>
                <w:rFonts w:ascii="Consolas" w:hAnsi="Consolas" w:cs="Consolas"/>
                <w:sz w:val="20"/>
              </w:rPr>
              <w:t xml:space="preserve"> is “e”):</w:t>
            </w:r>
          </w:p>
          <w:p w14:paraId="5699EF2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 xml:space="preserve">Stalk Shape </w:t>
            </w:r>
            <w:r>
              <w:rPr>
                <w:rFonts w:ascii="Consolas" w:hAnsi="Consolas" w:cs="Consolas"/>
                <w:sz w:val="20"/>
              </w:rPr>
              <w:t>= 1</w:t>
            </w:r>
          </w:p>
          <w:p w14:paraId="6A789DA8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Stalk Shape is</w:t>
            </w:r>
            <w:r>
              <w:rPr>
                <w:rFonts w:ascii="Consolas" w:hAnsi="Consolas" w:cs="Consolas"/>
                <w:sz w:val="20"/>
              </w:rPr>
              <w:t xml:space="preserve"> “t”):</w:t>
            </w:r>
          </w:p>
          <w:p w14:paraId="304524DA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Stalk Shape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</w:tc>
      </w:tr>
      <w:tr w:rsidR="00697BE9" w14:paraId="5F256E2B" w14:textId="77777777" w:rsidTr="00D150B3">
        <w:tc>
          <w:tcPr>
            <w:tcW w:w="2241" w:type="dxa"/>
          </w:tcPr>
          <w:p w14:paraId="082A775A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Veil Type</w:t>
            </w:r>
          </w:p>
        </w:tc>
        <w:tc>
          <w:tcPr>
            <w:tcW w:w="6180" w:type="dxa"/>
            <w:vAlign w:val="center"/>
          </w:tcPr>
          <w:p w14:paraId="60317BB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Veil Type</w:t>
            </w:r>
            <w:r>
              <w:rPr>
                <w:rFonts w:ascii="Consolas" w:hAnsi="Consolas" w:cs="Consolas"/>
                <w:sz w:val="20"/>
              </w:rPr>
              <w:t xml:space="preserve"> is “p”):</w:t>
            </w:r>
          </w:p>
          <w:p w14:paraId="65648C1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 xml:space="preserve">Veil Type </w:t>
            </w:r>
            <w:r>
              <w:rPr>
                <w:rFonts w:ascii="Consolas" w:hAnsi="Consolas" w:cs="Consolas"/>
                <w:sz w:val="20"/>
              </w:rPr>
              <w:t>= 1</w:t>
            </w:r>
          </w:p>
          <w:p w14:paraId="5D5E9841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Veil Type is</w:t>
            </w:r>
            <w:r>
              <w:rPr>
                <w:rFonts w:ascii="Consolas" w:hAnsi="Consolas" w:cs="Consolas"/>
                <w:sz w:val="20"/>
              </w:rPr>
              <w:t xml:space="preserve"> “u”):</w:t>
            </w:r>
          </w:p>
          <w:p w14:paraId="1103F04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Veil Type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</w:tc>
      </w:tr>
      <w:tr w:rsidR="00697BE9" w14:paraId="6C98D405" w14:textId="77777777" w:rsidTr="00D150B3">
        <w:tc>
          <w:tcPr>
            <w:tcW w:w="2241" w:type="dxa"/>
          </w:tcPr>
          <w:p w14:paraId="3A003F10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Spore Print Color</w:t>
            </w:r>
          </w:p>
        </w:tc>
        <w:tc>
          <w:tcPr>
            <w:tcW w:w="6180" w:type="dxa"/>
            <w:vAlign w:val="center"/>
          </w:tcPr>
          <w:p w14:paraId="368021A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Color of spore</w:t>
            </w:r>
          </w:p>
        </w:tc>
      </w:tr>
    </w:tbl>
    <w:p w14:paraId="3E0AAC6B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854E3A" w14:textId="77777777" w:rsidR="00697BE9" w:rsidRPr="007B2580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Feature Extraction</w:t>
      </w:r>
    </w:p>
    <w:p w14:paraId="2716DA3E" w14:textId="77777777" w:rsidR="00697BE9" w:rsidRPr="007E063D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After the five new features are extracted, you are asked to use </w:t>
      </w:r>
      <w:r w:rsidRPr="00A46C24">
        <w:rPr>
          <w:rFonts w:ascii="Times New Roman" w:hAnsi="Times New Roman" w:cs="Times New Roman"/>
          <w:b/>
        </w:rPr>
        <w:t xml:space="preserve">Principal Component Analysis </w:t>
      </w:r>
      <w:r w:rsidRPr="00B43006">
        <w:rPr>
          <w:rFonts w:ascii="Times New Roman" w:hAnsi="Times New Roman" w:cs="Times New Roman"/>
        </w:rPr>
        <w:t>(</w:t>
      </w:r>
      <w:r w:rsidRPr="00A46C24">
        <w:rPr>
          <w:rFonts w:ascii="Times New Roman" w:hAnsi="Times New Roman" w:cs="Times New Roman"/>
          <w:b/>
        </w:rPr>
        <w:t>PCA</w:t>
      </w:r>
      <w:r w:rsidRPr="00B43006">
        <w:rPr>
          <w:rFonts w:ascii="Times New Roman" w:hAnsi="Times New Roman" w:cs="Times New Roman"/>
        </w:rPr>
        <w:t>) to both clean the data and reduce the dimensionality even further.</w:t>
      </w:r>
    </w:p>
    <w:p w14:paraId="32BF47D4" w14:textId="77777777" w:rsidR="00697BE9" w:rsidRPr="00B43006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>The steps that you want to take are as follows:</w:t>
      </w:r>
    </w:p>
    <w:p w14:paraId="6F33588B" w14:textId="77777777" w:rsidR="00697BE9" w:rsidRPr="00B43006" w:rsidRDefault="00697BE9" w:rsidP="00697BE9">
      <w:pPr>
        <w:pStyle w:val="ListParagraph"/>
        <w:numPr>
          <w:ilvl w:val="0"/>
          <w:numId w:val="20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Select the features</w:t>
      </w:r>
      <w:r w:rsidRPr="00B43006">
        <w:rPr>
          <w:rFonts w:ascii="Times New Roman" w:hAnsi="Times New Roman" w:cs="Times New Roman"/>
        </w:rPr>
        <w:t xml:space="preserve"> as defined in the Feature Selection section</w:t>
      </w:r>
    </w:p>
    <w:p w14:paraId="1FD8C61B" w14:textId="77777777" w:rsidR="00697BE9" w:rsidRPr="00B43006" w:rsidRDefault="00697BE9" w:rsidP="00697BE9">
      <w:pPr>
        <w:pStyle w:val="ListParagraph"/>
        <w:numPr>
          <w:ilvl w:val="0"/>
          <w:numId w:val="20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A46C24">
        <w:rPr>
          <w:rFonts w:ascii="Times New Roman" w:hAnsi="Times New Roman" w:cs="Times New Roman"/>
          <w:b/>
        </w:rPr>
        <w:t>Normalize</w:t>
      </w:r>
      <w:r w:rsidRPr="00B43006">
        <w:rPr>
          <w:rFonts w:ascii="Times New Roman" w:hAnsi="Times New Roman" w:cs="Times New Roman"/>
        </w:rPr>
        <w:t xml:space="preserve"> the data</w:t>
      </w:r>
    </w:p>
    <w:p w14:paraId="5A34CC27" w14:textId="77777777" w:rsidR="00697BE9" w:rsidRPr="00B43006" w:rsidRDefault="00697BE9" w:rsidP="00697BE9">
      <w:pPr>
        <w:pStyle w:val="ListParagraph"/>
        <w:numPr>
          <w:ilvl w:val="0"/>
          <w:numId w:val="20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Analyze the data with </w:t>
      </w:r>
      <w:r w:rsidRPr="00A46C24">
        <w:rPr>
          <w:rFonts w:ascii="Times New Roman" w:hAnsi="Times New Roman" w:cs="Times New Roman"/>
          <w:b/>
        </w:rPr>
        <w:t>Principal Component Analysis</w:t>
      </w:r>
      <w:r w:rsidRPr="00B43006">
        <w:rPr>
          <w:rFonts w:ascii="Times New Roman" w:hAnsi="Times New Roman" w:cs="Times New Roman"/>
        </w:rPr>
        <w:t xml:space="preserve"> to obtain the new components</w:t>
      </w:r>
    </w:p>
    <w:p w14:paraId="3688E5E9" w14:textId="77777777" w:rsidR="00697BE9" w:rsidRDefault="00697BE9" w:rsidP="00697BE9">
      <w:pPr>
        <w:pStyle w:val="ListParagraph"/>
        <w:numPr>
          <w:ilvl w:val="0"/>
          <w:numId w:val="20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B43006">
        <w:rPr>
          <w:rFonts w:ascii="Times New Roman" w:hAnsi="Times New Roman" w:cs="Times New Roman"/>
        </w:rPr>
        <w:t xml:space="preserve">Take the </w:t>
      </w:r>
      <w:r w:rsidRPr="00B227D2">
        <w:rPr>
          <w:rFonts w:ascii="Times New Roman" w:hAnsi="Times New Roman" w:cs="Times New Roman"/>
          <w:b/>
        </w:rPr>
        <w:t>highest 3 principal components</w:t>
      </w:r>
      <w:r w:rsidRPr="00B43006">
        <w:rPr>
          <w:rFonts w:ascii="Times New Roman" w:hAnsi="Times New Roman" w:cs="Times New Roman"/>
        </w:rPr>
        <w:t xml:space="preserve"> as the input of your neural network</w:t>
      </w:r>
    </w:p>
    <w:p w14:paraId="3CE8EB25" w14:textId="77777777" w:rsidR="00697BE9" w:rsidRDefault="00697BE9" w:rsidP="00697BE9">
      <w:pPr>
        <w:spacing w:line="360" w:lineRule="auto"/>
        <w:jc w:val="both"/>
      </w:pPr>
    </w:p>
    <w:p w14:paraId="4E91B991" w14:textId="77777777" w:rsidR="00697BE9" w:rsidRPr="005E451A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5E451A">
        <w:rPr>
          <w:rFonts w:ascii="Times New Roman" w:hAnsi="Times New Roman" w:cs="Times New Roman"/>
          <w:b/>
        </w:rPr>
        <w:t>Architecture</w:t>
      </w:r>
    </w:p>
    <w:p w14:paraId="4788C252" w14:textId="77777777" w:rsidR="00697BE9" w:rsidRPr="00A53C35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You are to </w:t>
      </w:r>
      <w:r w:rsidRPr="00D30EDA">
        <w:rPr>
          <w:rFonts w:ascii="Times New Roman" w:hAnsi="Times New Roman" w:cs="Times New Roman"/>
          <w:b/>
        </w:rPr>
        <w:t>create your own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3C35">
        <w:rPr>
          <w:rFonts w:ascii="Times New Roman" w:hAnsi="Times New Roman" w:cs="Times New Roman"/>
        </w:rPr>
        <w:t>Consider the following when building your architecture:</w:t>
      </w:r>
    </w:p>
    <w:p w14:paraId="6493AB0A" w14:textId="77777777" w:rsidR="00697BE9" w:rsidRPr="006F3FCF" w:rsidRDefault="00697BE9" w:rsidP="00697BE9">
      <w:pPr>
        <w:pStyle w:val="ListParagraph"/>
        <w:numPr>
          <w:ilvl w:val="0"/>
          <w:numId w:val="14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10158404" w14:textId="77777777" w:rsidR="00697BE9" w:rsidRPr="00234169" w:rsidRDefault="00697BE9" w:rsidP="00697BE9">
      <w:pPr>
        <w:pStyle w:val="ListParagraph"/>
        <w:numPr>
          <w:ilvl w:val="0"/>
          <w:numId w:val="14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Number of </w:t>
      </w:r>
      <w:r>
        <w:rPr>
          <w:rFonts w:ascii="Times New Roman" w:hAnsi="Times New Roman" w:cs="Times New Roman"/>
          <w:b/>
        </w:rPr>
        <w:t>clusters</w:t>
      </w:r>
    </w:p>
    <w:p w14:paraId="247637B7" w14:textId="77777777" w:rsidR="00697BE9" w:rsidRPr="00234169" w:rsidRDefault="00697BE9" w:rsidP="00697BE9">
      <w:pPr>
        <w:spacing w:line="360" w:lineRule="auto"/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>
        <w:t>.</w:t>
      </w:r>
    </w:p>
    <w:p w14:paraId="66442C0A" w14:textId="77777777" w:rsidR="00697BE9" w:rsidRPr="006F3FCF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05A5D30" w14:textId="77777777" w:rsidR="00697BE9" w:rsidRPr="00C20A82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20A82">
        <w:rPr>
          <w:rFonts w:ascii="Times New Roman" w:hAnsi="Times New Roman" w:cs="Times New Roman"/>
          <w:b/>
        </w:rPr>
        <w:t>Training</w:t>
      </w:r>
    </w:p>
    <w:p w14:paraId="05B5E750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of the neural network are as follows:</w:t>
      </w:r>
    </w:p>
    <w:p w14:paraId="2E77989E" w14:textId="77777777" w:rsidR="00697BE9" w:rsidRPr="007D62C6" w:rsidRDefault="00697BE9" w:rsidP="00697BE9">
      <w:pPr>
        <w:pStyle w:val="ListParagraph"/>
        <w:numPr>
          <w:ilvl w:val="3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7D62C6">
        <w:rPr>
          <w:rFonts w:ascii="Times New Roman" w:hAnsi="Times New Roman" w:cs="Times New Roman"/>
          <w:b/>
        </w:rPr>
        <w:t xml:space="preserve">Epoch </w:t>
      </w:r>
      <w:r w:rsidRPr="007D62C6">
        <w:rPr>
          <w:rFonts w:ascii="Times New Roman" w:hAnsi="Times New Roman" w:cs="Times New Roman"/>
        </w:rPr>
        <w:t>for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the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trainings</w:t>
      </w:r>
      <w:r w:rsidRPr="007D62C6">
        <w:rPr>
          <w:rFonts w:ascii="Times New Roman" w:hAnsi="Times New Roman" w:cs="Times New Roman"/>
          <w:b/>
        </w:rPr>
        <w:t xml:space="preserve"> </w:t>
      </w:r>
      <w:r w:rsidRPr="007D62C6">
        <w:rPr>
          <w:rFonts w:ascii="Times New Roman" w:hAnsi="Times New Roman" w:cs="Times New Roman"/>
        </w:rPr>
        <w:t>is</w:t>
      </w:r>
      <w:r w:rsidRPr="007D62C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7D62C6">
        <w:rPr>
          <w:rFonts w:ascii="Times New Roman" w:hAnsi="Times New Roman" w:cs="Times New Roman"/>
          <w:b/>
        </w:rPr>
        <w:t>500</w:t>
      </w:r>
    </w:p>
    <w:p w14:paraId="3D26B3D9" w14:textId="77777777" w:rsidR="00697BE9" w:rsidRPr="00426ABE" w:rsidRDefault="00697BE9" w:rsidP="00697BE9">
      <w:pPr>
        <w:pStyle w:val="ListParagraph"/>
        <w:numPr>
          <w:ilvl w:val="3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  <w:b/>
        </w:rPr>
      </w:pPr>
      <w:r w:rsidRPr="00426ABE">
        <w:rPr>
          <w:rFonts w:ascii="Times New Roman" w:hAnsi="Times New Roman" w:cs="Times New Roman"/>
          <w:b/>
        </w:rPr>
        <w:t>For each data</w:t>
      </w:r>
      <w:r>
        <w:rPr>
          <w:rFonts w:ascii="Times New Roman" w:hAnsi="Times New Roman" w:cs="Times New Roman"/>
        </w:rPr>
        <w:t xml:space="preserve"> in the dataset, </w:t>
      </w:r>
      <w:r w:rsidRPr="00426ABE">
        <w:rPr>
          <w:rFonts w:ascii="Times New Roman" w:hAnsi="Times New Roman" w:cs="Times New Roman"/>
          <w:b/>
        </w:rPr>
        <w:t>find the winning node</w:t>
      </w:r>
      <w:r>
        <w:rPr>
          <w:rFonts w:ascii="Times New Roman" w:hAnsi="Times New Roman" w:cs="Times New Roman"/>
        </w:rPr>
        <w:t xml:space="preserve"> by using </w:t>
      </w:r>
      <w:r w:rsidRPr="00426ABE">
        <w:rPr>
          <w:rFonts w:ascii="Times New Roman" w:hAnsi="Times New Roman" w:cs="Times New Roman"/>
          <w:b/>
        </w:rPr>
        <w:t>nearest distance</w:t>
      </w:r>
    </w:p>
    <w:p w14:paraId="10CE6C7E" w14:textId="77777777" w:rsidR="00697BE9" w:rsidRDefault="00697BE9" w:rsidP="00697BE9">
      <w:pPr>
        <w:pStyle w:val="ListParagraph"/>
        <w:numPr>
          <w:ilvl w:val="3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neighbor around</w:t>
      </w:r>
      <w:r>
        <w:rPr>
          <w:rFonts w:ascii="Times New Roman" w:hAnsi="Times New Roman" w:cs="Times New Roman"/>
        </w:rPr>
        <w:t xml:space="preserve"> the winning node in a square pattern</w:t>
      </w:r>
    </w:p>
    <w:p w14:paraId="5A24DD63" w14:textId="77777777" w:rsidR="00697BE9" w:rsidRDefault="00697BE9" w:rsidP="00697BE9">
      <w:pPr>
        <w:pStyle w:val="ListParagraph"/>
        <w:numPr>
          <w:ilvl w:val="3"/>
          <w:numId w:val="18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weight</w:t>
      </w:r>
      <w:r>
        <w:rPr>
          <w:rFonts w:ascii="Times New Roman" w:hAnsi="Times New Roman" w:cs="Times New Roman"/>
        </w:rPr>
        <w:t xml:space="preserve"> of the network</w:t>
      </w:r>
    </w:p>
    <w:p w14:paraId="534E00F8" w14:textId="77777777" w:rsidR="00697BE9" w:rsidRPr="001C1F0F" w:rsidRDefault="00697BE9" w:rsidP="00697BE9">
      <w:pPr>
        <w:spacing w:line="360" w:lineRule="auto"/>
        <w:jc w:val="both"/>
      </w:pPr>
    </w:p>
    <w:p w14:paraId="72881A69" w14:textId="77777777" w:rsidR="00697BE9" w:rsidRPr="004839F3" w:rsidRDefault="00697BE9" w:rsidP="00697B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839F3">
        <w:rPr>
          <w:rFonts w:ascii="Times New Roman" w:hAnsi="Times New Roman" w:cs="Times New Roman"/>
          <w:b/>
        </w:rPr>
        <w:t>Visualization</w:t>
      </w:r>
    </w:p>
    <w:p w14:paraId="6A6A12B2" w14:textId="77777777" w:rsidR="00697BE9" w:rsidRPr="00426ABE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After the training is complete</w:t>
      </w:r>
      <w:r>
        <w:rPr>
          <w:rFonts w:ascii="Times New Roman" w:hAnsi="Times New Roman" w:cs="Times New Roman"/>
        </w:rPr>
        <w:t xml:space="preserve">, use </w:t>
      </w:r>
      <w:r w:rsidRPr="00426ABE">
        <w:rPr>
          <w:rFonts w:ascii="Times New Roman" w:hAnsi="Times New Roman" w:cs="Times New Roman"/>
          <w:b/>
        </w:rPr>
        <w:t>matplotlib</w:t>
      </w:r>
      <w:r>
        <w:rPr>
          <w:rFonts w:ascii="Times New Roman" w:hAnsi="Times New Roman" w:cs="Times New Roman"/>
        </w:rPr>
        <w:t xml:space="preserve"> to </w:t>
      </w:r>
      <w:r w:rsidRPr="00426ABE">
        <w:rPr>
          <w:rFonts w:ascii="Times New Roman" w:hAnsi="Times New Roman" w:cs="Times New Roman"/>
          <w:b/>
        </w:rPr>
        <w:t>visualize the clusters generated by the self-organizing map</w:t>
      </w:r>
      <w:r>
        <w:rPr>
          <w:rFonts w:ascii="Times New Roman" w:hAnsi="Times New Roman" w:cs="Times New Roman"/>
        </w:rPr>
        <w:t>.</w:t>
      </w:r>
    </w:p>
    <w:p w14:paraId="025C2DE1" w14:textId="77777777" w:rsidR="00697BE9" w:rsidRDefault="00697BE9" w:rsidP="00697BE9">
      <w:pPr>
        <w:jc w:val="both"/>
        <w:rPr>
          <w:b/>
        </w:rPr>
      </w:pPr>
      <w:r>
        <w:rPr>
          <w:b/>
        </w:rPr>
        <w:br w:type="page"/>
      </w:r>
    </w:p>
    <w:p w14:paraId="2558C3D7" w14:textId="77777777" w:rsidR="00697BE9" w:rsidRDefault="00697BE9" w:rsidP="00697B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E2692">
        <w:rPr>
          <w:rFonts w:ascii="Times New Roman" w:hAnsi="Times New Roman" w:cs="Times New Roman"/>
          <w:b/>
        </w:rPr>
        <w:lastRenderedPageBreak/>
        <w:t>Classification</w:t>
      </w:r>
    </w:p>
    <w:p w14:paraId="595DE44D" w14:textId="77777777" w:rsidR="00697BE9" w:rsidRDefault="00697BE9" w:rsidP="00697BE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</w:t>
      </w:r>
      <w:r w:rsidRPr="00BD0283">
        <w:rPr>
          <w:rFonts w:ascii="Times New Roman" w:hAnsi="Times New Roman" w:cs="Times New Roman"/>
          <w:b/>
        </w:rPr>
        <w:t xml:space="preserve">cluster similar </w:t>
      </w:r>
      <w:r>
        <w:rPr>
          <w:rFonts w:ascii="Times New Roman" w:hAnsi="Times New Roman" w:cs="Times New Roman"/>
          <w:b/>
        </w:rPr>
        <w:t>edible mushroom traits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Mush Farmoatic </w:t>
      </w:r>
      <w:r>
        <w:rPr>
          <w:rFonts w:ascii="Times New Roman" w:hAnsi="Times New Roman" w:cs="Times New Roman"/>
        </w:rPr>
        <w:t xml:space="preserve">also wants you to create an application that can help them </w:t>
      </w:r>
      <w:r w:rsidRPr="00F70A52">
        <w:rPr>
          <w:rFonts w:ascii="Times New Roman" w:hAnsi="Times New Roman" w:cs="Times New Roman"/>
          <w:b/>
        </w:rPr>
        <w:t xml:space="preserve">classify </w:t>
      </w:r>
      <w:r w:rsidRPr="00F70A52">
        <w:rPr>
          <w:rFonts w:ascii="Times New Roman" w:hAnsi="Times New Roman" w:cs="Times New Roman"/>
        </w:rPr>
        <w:t>the</w:t>
      </w:r>
      <w:r w:rsidRPr="00F70A5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status</w:t>
      </w:r>
      <w:r>
        <w:rPr>
          <w:rFonts w:ascii="Times New Roman" w:hAnsi="Times New Roman" w:cs="Times New Roman"/>
        </w:rPr>
        <w:t xml:space="preserve"> of the mushroom they sell. In order to do that, you will be given a dataset labeled with </w:t>
      </w:r>
      <w:r>
        <w:rPr>
          <w:rFonts w:ascii="Times New Roman" w:hAnsi="Times New Roman" w:cs="Times New Roman"/>
          <w:b/>
        </w:rPr>
        <w:t>overall status</w:t>
      </w:r>
      <w:r w:rsidRPr="005D0798">
        <w:rPr>
          <w:rFonts w:ascii="Times New Roman" w:hAnsi="Times New Roman" w:cs="Times New Roman"/>
          <w:b/>
        </w:rPr>
        <w:t xml:space="preserve"> of the</w:t>
      </w:r>
      <w:r>
        <w:rPr>
          <w:rFonts w:ascii="Times New Roman" w:hAnsi="Times New Roman" w:cs="Times New Roman"/>
          <w:b/>
        </w:rPr>
        <w:t xml:space="preserve"> mushroom</w:t>
      </w:r>
      <w:r>
        <w:rPr>
          <w:rFonts w:ascii="Times New Roman" w:hAnsi="Times New Roman" w:cs="Times New Roman"/>
        </w:rPr>
        <w:t xml:space="preserve"> which depends on various traits of the mushroom.</w:t>
      </w:r>
    </w:p>
    <w:p w14:paraId="020C3C9C" w14:textId="77777777" w:rsidR="00697BE9" w:rsidRDefault="00697BE9" w:rsidP="00697BE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A7DEFF6" w14:textId="77777777" w:rsidR="00697BE9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 Description</w:t>
      </w:r>
    </w:p>
    <w:p w14:paraId="3C6B6831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</w:t>
      </w:r>
    </w:p>
    <w:p w14:paraId="7F88F6A4" w14:textId="77777777" w:rsidR="00697BE9" w:rsidRPr="00ED4921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given dataset contains </w:t>
      </w:r>
      <w:r>
        <w:rPr>
          <w:rFonts w:ascii="Times New Roman" w:hAnsi="Times New Roman" w:cs="Times New Roman"/>
          <w:b/>
        </w:rPr>
        <w:t xml:space="preserve">8,124 </w:t>
      </w:r>
      <w:r w:rsidRPr="004E0D80">
        <w:rPr>
          <w:rFonts w:ascii="Times New Roman" w:hAnsi="Times New Roman" w:cs="Times New Roman"/>
          <w:b/>
        </w:rPr>
        <w:t xml:space="preserve">data of the </w:t>
      </w:r>
      <w:r>
        <w:rPr>
          <w:rFonts w:ascii="Times New Roman" w:hAnsi="Times New Roman" w:cs="Times New Roman"/>
          <w:b/>
        </w:rPr>
        <w:t>mushroom</w:t>
      </w:r>
      <w:r>
        <w:rPr>
          <w:rFonts w:ascii="Times New Roman" w:hAnsi="Times New Roman" w:cs="Times New Roman"/>
        </w:rPr>
        <w:t xml:space="preserve"> which are labeled with </w:t>
      </w:r>
      <w:r w:rsidRPr="00FA2EDB">
        <w:rPr>
          <w:rFonts w:ascii="Times New Roman" w:hAnsi="Times New Roman" w:cs="Times New Roman"/>
          <w:b/>
        </w:rPr>
        <w:t xml:space="preserve">overall </w:t>
      </w:r>
      <w:r>
        <w:rPr>
          <w:rFonts w:ascii="Times New Roman" w:hAnsi="Times New Roman" w:cs="Times New Roman"/>
          <w:b/>
        </w:rPr>
        <w:t xml:space="preserve">traits </w:t>
      </w:r>
      <w:r w:rsidRPr="00FA2EDB">
        <w:rPr>
          <w:rFonts w:ascii="Times New Roman" w:hAnsi="Times New Roman" w:cs="Times New Roman"/>
          <w:b/>
        </w:rPr>
        <w:t xml:space="preserve">of the </w:t>
      </w:r>
      <w:r>
        <w:rPr>
          <w:rFonts w:ascii="Times New Roman" w:hAnsi="Times New Roman" w:cs="Times New Roman"/>
          <w:b/>
        </w:rPr>
        <w:t>mushroom</w:t>
      </w:r>
      <w:r>
        <w:rPr>
          <w:rFonts w:ascii="Times New Roman" w:hAnsi="Times New Roman" w:cs="Times New Roman"/>
        </w:rPr>
        <w:t xml:space="preserve"> organized by </w:t>
      </w:r>
      <w:r>
        <w:rPr>
          <w:rFonts w:ascii="Times New Roman" w:hAnsi="Times New Roman" w:cs="Times New Roman"/>
          <w:b/>
        </w:rPr>
        <w:t>UCI Machine Learning</w:t>
      </w:r>
      <w:r>
        <w:rPr>
          <w:rFonts w:ascii="Times New Roman" w:hAnsi="Times New Roman" w:cs="Times New Roman"/>
        </w:rPr>
        <w:t>. The overall edibility is based on the final result of the mushroom, with either “</w:t>
      </w:r>
      <w:r>
        <w:rPr>
          <w:rFonts w:ascii="Times New Roman" w:hAnsi="Times New Roman" w:cs="Times New Roman"/>
          <w:b/>
          <w:bCs/>
        </w:rPr>
        <w:t>Edible</w:t>
      </w:r>
      <w:r>
        <w:rPr>
          <w:rFonts w:ascii="Times New Roman" w:hAnsi="Times New Roman" w:cs="Times New Roman"/>
        </w:rPr>
        <w:t>” or “</w:t>
      </w:r>
      <w:r>
        <w:rPr>
          <w:rFonts w:ascii="Times New Roman" w:hAnsi="Times New Roman" w:cs="Times New Roman"/>
          <w:b/>
          <w:bCs/>
        </w:rPr>
        <w:t>Poisonous</w:t>
      </w:r>
      <w:r>
        <w:rPr>
          <w:rFonts w:ascii="Times New Roman" w:hAnsi="Times New Roman" w:cs="Times New Roman"/>
        </w:rPr>
        <w:t>”</w:t>
      </w:r>
    </w:p>
    <w:p w14:paraId="446ADF6C" w14:textId="77777777" w:rsidR="00697BE9" w:rsidRDefault="00697BE9" w:rsidP="00697BE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530A1729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Description</w:t>
      </w:r>
    </w:p>
    <w:p w14:paraId="4527736F" w14:textId="77777777" w:rsidR="00697BE9" w:rsidRPr="00EB13C7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table below</w:t>
      </w:r>
      <w:r w:rsidRPr="006E0C08">
        <w:rPr>
          <w:rFonts w:ascii="Times New Roman" w:hAnsi="Times New Roman" w:cs="Times New Roman"/>
        </w:rPr>
        <w:t xml:space="preserve"> shows </w:t>
      </w:r>
      <w:r>
        <w:rPr>
          <w:rFonts w:ascii="Times New Roman" w:hAnsi="Times New Roman" w:cs="Times New Roman"/>
        </w:rPr>
        <w:t>the feature descriptions in the dataset.</w:t>
      </w:r>
    </w:p>
    <w:p w14:paraId="1584469D" w14:textId="77777777" w:rsidR="00697BE9" w:rsidRDefault="00697BE9" w:rsidP="00697BE9">
      <w:pPr>
        <w:pStyle w:val="Caption"/>
      </w:pPr>
      <w:r w:rsidRPr="0049311B">
        <w:t xml:space="preserve">Table </w:t>
      </w:r>
      <w:fldSimple w:instr=" SEQ Table \* ARABIC ">
        <w:r>
          <w:rPr>
            <w:noProof/>
          </w:rPr>
          <w:t>3</w:t>
        </w:r>
      </w:fldSimple>
      <w:r w:rsidRPr="0049311B">
        <w:t xml:space="preserve">. Table of </w:t>
      </w:r>
      <w:r>
        <w:t>feature descriptions for classification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2430"/>
        <w:gridCol w:w="2735"/>
        <w:gridCol w:w="2111"/>
      </w:tblGrid>
      <w:tr w:rsidR="00697BE9" w14:paraId="3D0D0096" w14:textId="77777777" w:rsidTr="00D150B3">
        <w:tc>
          <w:tcPr>
            <w:tcW w:w="1165" w:type="dxa"/>
            <w:vAlign w:val="center"/>
          </w:tcPr>
          <w:p w14:paraId="0E95ADFC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2430" w:type="dxa"/>
            <w:vAlign w:val="center"/>
          </w:tcPr>
          <w:p w14:paraId="1F4051D3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735" w:type="dxa"/>
            <w:vAlign w:val="center"/>
          </w:tcPr>
          <w:p w14:paraId="018FC4C0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111" w:type="dxa"/>
            <w:vAlign w:val="center"/>
          </w:tcPr>
          <w:p w14:paraId="037BBCF7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D49B6">
              <w:rPr>
                <w:rFonts w:ascii="Times New Roman" w:hAnsi="Times New Roman" w:cs="Times New Roman"/>
                <w:b/>
              </w:rPr>
              <w:t>Possible Value</w:t>
            </w:r>
          </w:p>
        </w:tc>
      </w:tr>
      <w:tr w:rsidR="00697BE9" w14:paraId="7FDCA23C" w14:textId="77777777" w:rsidTr="00D150B3">
        <w:tc>
          <w:tcPr>
            <w:tcW w:w="1165" w:type="dxa"/>
            <w:vMerge w:val="restart"/>
            <w:vAlign w:val="center"/>
          </w:tcPr>
          <w:p w14:paraId="36DC49F3" w14:textId="77777777" w:rsidR="00697BE9" w:rsidRPr="00FD49B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FD49B6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2430" w:type="dxa"/>
            <w:vAlign w:val="center"/>
          </w:tcPr>
          <w:p w14:paraId="3C0DC67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Shape</w:t>
            </w:r>
          </w:p>
        </w:tc>
        <w:tc>
          <w:tcPr>
            <w:tcW w:w="2735" w:type="dxa"/>
            <w:vAlign w:val="center"/>
          </w:tcPr>
          <w:p w14:paraId="7784BA1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Shape of mushroom cap</w:t>
            </w:r>
          </w:p>
        </w:tc>
        <w:tc>
          <w:tcPr>
            <w:tcW w:w="2111" w:type="dxa"/>
            <w:vAlign w:val="center"/>
          </w:tcPr>
          <w:p w14:paraId="39E4214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24874B96" w14:textId="77777777" w:rsidTr="00D150B3">
        <w:tc>
          <w:tcPr>
            <w:tcW w:w="1165" w:type="dxa"/>
            <w:vMerge/>
          </w:tcPr>
          <w:p w14:paraId="4E48E004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CC6DBFB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Surface</w:t>
            </w:r>
          </w:p>
        </w:tc>
        <w:tc>
          <w:tcPr>
            <w:tcW w:w="2735" w:type="dxa"/>
            <w:vAlign w:val="center"/>
          </w:tcPr>
          <w:p w14:paraId="53F226E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Surface of mushroom cap</w:t>
            </w:r>
          </w:p>
        </w:tc>
        <w:tc>
          <w:tcPr>
            <w:tcW w:w="2111" w:type="dxa"/>
            <w:vAlign w:val="center"/>
          </w:tcPr>
          <w:p w14:paraId="0BCBCD1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7A14E2EB" w14:textId="77777777" w:rsidTr="00D150B3">
        <w:tc>
          <w:tcPr>
            <w:tcW w:w="1165" w:type="dxa"/>
            <w:vMerge/>
          </w:tcPr>
          <w:p w14:paraId="756B92BB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AE8F69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Cap Color</w:t>
            </w:r>
          </w:p>
        </w:tc>
        <w:tc>
          <w:tcPr>
            <w:tcW w:w="2735" w:type="dxa"/>
            <w:vAlign w:val="center"/>
          </w:tcPr>
          <w:p w14:paraId="1648ACA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mushroom cap</w:t>
            </w:r>
          </w:p>
        </w:tc>
        <w:tc>
          <w:tcPr>
            <w:tcW w:w="2111" w:type="dxa"/>
            <w:vAlign w:val="center"/>
          </w:tcPr>
          <w:p w14:paraId="7D13C26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25B4DACC" w14:textId="77777777" w:rsidTr="00D150B3">
        <w:tc>
          <w:tcPr>
            <w:tcW w:w="1165" w:type="dxa"/>
            <w:vMerge/>
          </w:tcPr>
          <w:p w14:paraId="0E524FEE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6D1090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Bruises</w:t>
            </w:r>
          </w:p>
        </w:tc>
        <w:tc>
          <w:tcPr>
            <w:tcW w:w="2735" w:type="dxa"/>
            <w:vAlign w:val="center"/>
          </w:tcPr>
          <w:p w14:paraId="1C52E69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Possible bruises on mushroom</w:t>
            </w:r>
          </w:p>
        </w:tc>
        <w:tc>
          <w:tcPr>
            <w:tcW w:w="2111" w:type="dxa"/>
            <w:vAlign w:val="center"/>
          </w:tcPr>
          <w:p w14:paraId="336430E7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Boolean</w:t>
            </w:r>
          </w:p>
        </w:tc>
      </w:tr>
      <w:tr w:rsidR="00697BE9" w14:paraId="7AC9C4CA" w14:textId="77777777" w:rsidTr="00D150B3">
        <w:tc>
          <w:tcPr>
            <w:tcW w:w="1165" w:type="dxa"/>
            <w:vMerge/>
          </w:tcPr>
          <w:p w14:paraId="263A8586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E212F1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Odor</w:t>
            </w:r>
          </w:p>
        </w:tc>
        <w:tc>
          <w:tcPr>
            <w:tcW w:w="2735" w:type="dxa"/>
            <w:vAlign w:val="center"/>
          </w:tcPr>
          <w:p w14:paraId="4A191F4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Mushroom odor smell</w:t>
            </w:r>
          </w:p>
        </w:tc>
        <w:tc>
          <w:tcPr>
            <w:tcW w:w="2111" w:type="dxa"/>
            <w:vAlign w:val="center"/>
          </w:tcPr>
          <w:p w14:paraId="40D3073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57561916" w14:textId="77777777" w:rsidTr="00D150B3">
        <w:tc>
          <w:tcPr>
            <w:tcW w:w="1165" w:type="dxa"/>
            <w:vMerge/>
          </w:tcPr>
          <w:p w14:paraId="298F6F79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7EB4329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Shape</w:t>
            </w:r>
          </w:p>
        </w:tc>
        <w:tc>
          <w:tcPr>
            <w:tcW w:w="2735" w:type="dxa"/>
            <w:vAlign w:val="center"/>
          </w:tcPr>
          <w:p w14:paraId="6206EA6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Shape of mushroom stalk</w:t>
            </w:r>
          </w:p>
        </w:tc>
        <w:tc>
          <w:tcPr>
            <w:tcW w:w="2111" w:type="dxa"/>
            <w:vAlign w:val="center"/>
          </w:tcPr>
          <w:p w14:paraId="3E5B804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06906F0D" w14:textId="77777777" w:rsidTr="00D150B3">
        <w:tc>
          <w:tcPr>
            <w:tcW w:w="1165" w:type="dxa"/>
            <w:vMerge/>
          </w:tcPr>
          <w:p w14:paraId="1D0D3849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1F351373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Root</w:t>
            </w:r>
          </w:p>
        </w:tc>
        <w:tc>
          <w:tcPr>
            <w:tcW w:w="2735" w:type="dxa"/>
            <w:vAlign w:val="center"/>
          </w:tcPr>
          <w:p w14:paraId="5237EED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root</w:t>
            </w:r>
          </w:p>
        </w:tc>
        <w:tc>
          <w:tcPr>
            <w:tcW w:w="2111" w:type="dxa"/>
            <w:vAlign w:val="center"/>
          </w:tcPr>
          <w:p w14:paraId="46D222D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777EC867" w14:textId="77777777" w:rsidTr="00D150B3">
        <w:tc>
          <w:tcPr>
            <w:tcW w:w="1165" w:type="dxa"/>
            <w:vMerge/>
          </w:tcPr>
          <w:p w14:paraId="6E00F560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5D251C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Surface Above Ring</w:t>
            </w:r>
          </w:p>
        </w:tc>
        <w:tc>
          <w:tcPr>
            <w:tcW w:w="2735" w:type="dxa"/>
            <w:vAlign w:val="center"/>
          </w:tcPr>
          <w:p w14:paraId="6098C491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surface above ring</w:t>
            </w:r>
          </w:p>
        </w:tc>
        <w:tc>
          <w:tcPr>
            <w:tcW w:w="2111" w:type="dxa"/>
            <w:vAlign w:val="center"/>
          </w:tcPr>
          <w:p w14:paraId="5FB9D72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15453B42" w14:textId="77777777" w:rsidTr="00D150B3">
        <w:tc>
          <w:tcPr>
            <w:tcW w:w="1165" w:type="dxa"/>
            <w:vMerge/>
          </w:tcPr>
          <w:p w14:paraId="55DB1931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1625DB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Surface Below Ring</w:t>
            </w:r>
          </w:p>
        </w:tc>
        <w:tc>
          <w:tcPr>
            <w:tcW w:w="2735" w:type="dxa"/>
            <w:vAlign w:val="center"/>
          </w:tcPr>
          <w:p w14:paraId="45B22B6B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surface below ring</w:t>
            </w:r>
          </w:p>
        </w:tc>
        <w:tc>
          <w:tcPr>
            <w:tcW w:w="2111" w:type="dxa"/>
            <w:vAlign w:val="center"/>
          </w:tcPr>
          <w:p w14:paraId="5F387DF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433C0B4C" w14:textId="77777777" w:rsidTr="00D150B3">
        <w:tc>
          <w:tcPr>
            <w:tcW w:w="1165" w:type="dxa"/>
            <w:vMerge/>
          </w:tcPr>
          <w:p w14:paraId="1BFF143E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3B84A0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Color Below Ring</w:t>
            </w:r>
          </w:p>
        </w:tc>
        <w:tc>
          <w:tcPr>
            <w:tcW w:w="2735" w:type="dxa"/>
            <w:vAlign w:val="center"/>
          </w:tcPr>
          <w:p w14:paraId="6FFC5DD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stalk below ring</w:t>
            </w:r>
          </w:p>
        </w:tc>
        <w:tc>
          <w:tcPr>
            <w:tcW w:w="2111" w:type="dxa"/>
            <w:vAlign w:val="center"/>
          </w:tcPr>
          <w:p w14:paraId="3FA8A12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6BB6BCAE" w14:textId="77777777" w:rsidTr="00D150B3">
        <w:tc>
          <w:tcPr>
            <w:tcW w:w="1165" w:type="dxa"/>
            <w:vMerge/>
          </w:tcPr>
          <w:p w14:paraId="718A352D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E2705FE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Stalk Color Above Ring</w:t>
            </w:r>
          </w:p>
        </w:tc>
        <w:tc>
          <w:tcPr>
            <w:tcW w:w="2735" w:type="dxa"/>
            <w:vAlign w:val="center"/>
          </w:tcPr>
          <w:p w14:paraId="1A1DCAD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stalk above ring</w:t>
            </w:r>
          </w:p>
        </w:tc>
        <w:tc>
          <w:tcPr>
            <w:tcW w:w="2111" w:type="dxa"/>
            <w:vAlign w:val="center"/>
          </w:tcPr>
          <w:p w14:paraId="03FBBE0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78130B0B" w14:textId="77777777" w:rsidTr="00D150B3">
        <w:tc>
          <w:tcPr>
            <w:tcW w:w="1165" w:type="dxa"/>
            <w:vMerge/>
          </w:tcPr>
          <w:p w14:paraId="5C7155BF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2F3680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Veil Type</w:t>
            </w:r>
          </w:p>
        </w:tc>
        <w:tc>
          <w:tcPr>
            <w:tcW w:w="2735" w:type="dxa"/>
            <w:vAlign w:val="center"/>
          </w:tcPr>
          <w:p w14:paraId="4EEA1CF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mushroom veil</w:t>
            </w:r>
          </w:p>
        </w:tc>
        <w:tc>
          <w:tcPr>
            <w:tcW w:w="2111" w:type="dxa"/>
            <w:vAlign w:val="center"/>
          </w:tcPr>
          <w:p w14:paraId="0665524D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5D617A62" w14:textId="77777777" w:rsidTr="00D150B3">
        <w:tc>
          <w:tcPr>
            <w:tcW w:w="1165" w:type="dxa"/>
            <w:vMerge/>
          </w:tcPr>
          <w:p w14:paraId="0D9B923F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2446281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Veil Color</w:t>
            </w:r>
          </w:p>
        </w:tc>
        <w:tc>
          <w:tcPr>
            <w:tcW w:w="2735" w:type="dxa"/>
            <w:vAlign w:val="center"/>
          </w:tcPr>
          <w:p w14:paraId="327C025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mushroom veil</w:t>
            </w:r>
          </w:p>
        </w:tc>
        <w:tc>
          <w:tcPr>
            <w:tcW w:w="2111" w:type="dxa"/>
            <w:vAlign w:val="center"/>
          </w:tcPr>
          <w:p w14:paraId="5A71DE1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34B2D1AD" w14:textId="77777777" w:rsidTr="00D150B3">
        <w:tc>
          <w:tcPr>
            <w:tcW w:w="1165" w:type="dxa"/>
            <w:vMerge/>
          </w:tcPr>
          <w:p w14:paraId="7FA0E8A0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5B0938F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Ring Number</w:t>
            </w:r>
          </w:p>
        </w:tc>
        <w:tc>
          <w:tcPr>
            <w:tcW w:w="2735" w:type="dxa"/>
            <w:vAlign w:val="center"/>
          </w:tcPr>
          <w:p w14:paraId="0BDB128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Number of stalk ring</w:t>
            </w:r>
          </w:p>
        </w:tc>
        <w:tc>
          <w:tcPr>
            <w:tcW w:w="2111" w:type="dxa"/>
            <w:vAlign w:val="center"/>
          </w:tcPr>
          <w:p w14:paraId="6E61B03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 to 2</w:t>
            </w:r>
          </w:p>
        </w:tc>
      </w:tr>
      <w:tr w:rsidR="00697BE9" w14:paraId="716C57BD" w14:textId="77777777" w:rsidTr="00D150B3">
        <w:tc>
          <w:tcPr>
            <w:tcW w:w="1165" w:type="dxa"/>
            <w:vMerge/>
          </w:tcPr>
          <w:p w14:paraId="4B22B8A2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E11F014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Ring Type</w:t>
            </w:r>
          </w:p>
        </w:tc>
        <w:tc>
          <w:tcPr>
            <w:tcW w:w="2735" w:type="dxa"/>
            <w:vAlign w:val="center"/>
          </w:tcPr>
          <w:p w14:paraId="6133DED8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 of stalk ring</w:t>
            </w:r>
          </w:p>
        </w:tc>
        <w:tc>
          <w:tcPr>
            <w:tcW w:w="2111" w:type="dxa"/>
            <w:vAlign w:val="center"/>
          </w:tcPr>
          <w:p w14:paraId="1DF8EB6C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63FB48FD" w14:textId="77777777" w:rsidTr="00D150B3">
        <w:tc>
          <w:tcPr>
            <w:tcW w:w="1165" w:type="dxa"/>
            <w:vMerge/>
          </w:tcPr>
          <w:p w14:paraId="646ECEC4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09FF1EA1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Spore Print Color</w:t>
            </w:r>
          </w:p>
        </w:tc>
        <w:tc>
          <w:tcPr>
            <w:tcW w:w="2735" w:type="dxa"/>
            <w:vAlign w:val="center"/>
          </w:tcPr>
          <w:p w14:paraId="1B46CFC5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Color of spore</w:t>
            </w:r>
          </w:p>
        </w:tc>
        <w:tc>
          <w:tcPr>
            <w:tcW w:w="2111" w:type="dxa"/>
            <w:vAlign w:val="center"/>
          </w:tcPr>
          <w:p w14:paraId="069D84C6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Number</w:t>
            </w:r>
          </w:p>
        </w:tc>
      </w:tr>
      <w:tr w:rsidR="00697BE9" w14:paraId="4772384A" w14:textId="77777777" w:rsidTr="00D150B3">
        <w:tc>
          <w:tcPr>
            <w:tcW w:w="1165" w:type="dxa"/>
            <w:vMerge/>
          </w:tcPr>
          <w:p w14:paraId="3A2C006E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451952BA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Population</w:t>
            </w:r>
          </w:p>
        </w:tc>
        <w:tc>
          <w:tcPr>
            <w:tcW w:w="2735" w:type="dxa"/>
            <w:vAlign w:val="center"/>
          </w:tcPr>
          <w:p w14:paraId="77879072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Population of mushroom</w:t>
            </w:r>
          </w:p>
        </w:tc>
        <w:tc>
          <w:tcPr>
            <w:tcW w:w="2111" w:type="dxa"/>
            <w:vAlign w:val="center"/>
          </w:tcPr>
          <w:p w14:paraId="26BD4E51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  <w:tr w:rsidR="00697BE9" w14:paraId="03C2E4A5" w14:textId="77777777" w:rsidTr="00D150B3">
        <w:tc>
          <w:tcPr>
            <w:tcW w:w="1165" w:type="dxa"/>
            <w:vMerge/>
          </w:tcPr>
          <w:p w14:paraId="03E657F0" w14:textId="77777777" w:rsidR="00697BE9" w:rsidRDefault="00697BE9" w:rsidP="00D150B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14:paraId="36C838A0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Habitat</w:t>
            </w:r>
          </w:p>
        </w:tc>
        <w:tc>
          <w:tcPr>
            <w:tcW w:w="2735" w:type="dxa"/>
            <w:vAlign w:val="center"/>
          </w:tcPr>
          <w:p w14:paraId="3A3132EF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Habitat of mushroom</w:t>
            </w:r>
          </w:p>
        </w:tc>
        <w:tc>
          <w:tcPr>
            <w:tcW w:w="2111" w:type="dxa"/>
            <w:vAlign w:val="center"/>
          </w:tcPr>
          <w:p w14:paraId="0C7BC861" w14:textId="77777777" w:rsidR="00697BE9" w:rsidRPr="00A54176" w:rsidRDefault="00697BE9" w:rsidP="00D150B3">
            <w:pPr>
              <w:pStyle w:val="ListParagraph"/>
              <w:spacing w:line="276" w:lineRule="auto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String</w:t>
            </w:r>
          </w:p>
        </w:tc>
      </w:tr>
    </w:tbl>
    <w:p w14:paraId="66CA3248" w14:textId="77777777" w:rsidR="00697BE9" w:rsidRPr="005D053B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 w:rsidRPr="005D053B">
        <w:rPr>
          <w:rFonts w:ascii="Times New Roman" w:hAnsi="Times New Roman" w:cs="Times New Roman"/>
          <w:b/>
        </w:rPr>
        <w:lastRenderedPageBreak/>
        <w:t>Feature Selection</w:t>
      </w:r>
    </w:p>
    <w:p w14:paraId="75F7D1AA" w14:textId="77777777" w:rsidR="00697BE9" w:rsidRPr="0008189A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F523C1">
        <w:rPr>
          <w:rFonts w:ascii="Times New Roman" w:hAnsi="Times New Roman" w:cs="Times New Roman"/>
          <w:b/>
        </w:rPr>
        <w:t>classify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b/>
        </w:rPr>
        <w:t>overall rating</w:t>
      </w:r>
      <w:r w:rsidRPr="00F523C1">
        <w:rPr>
          <w:rFonts w:ascii="Times New Roman" w:hAnsi="Times New Roman" w:cs="Times New Roman"/>
          <w:b/>
        </w:rPr>
        <w:t xml:space="preserve"> </w:t>
      </w:r>
      <w:r w:rsidRPr="00B92E0B">
        <w:rPr>
          <w:rFonts w:ascii="Times New Roman" w:hAnsi="Times New Roman" w:cs="Times New Roman"/>
        </w:rPr>
        <w:t>of the hospital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Red Wine Online Shop </w:t>
      </w:r>
      <w:r>
        <w:rPr>
          <w:rFonts w:ascii="Times New Roman" w:hAnsi="Times New Roman" w:cs="Times New Roman"/>
        </w:rPr>
        <w:t xml:space="preserve">does not want to use all features. They will select </w:t>
      </w:r>
      <w:r w:rsidRPr="000A39C0">
        <w:rPr>
          <w:rFonts w:ascii="Times New Roman" w:hAnsi="Times New Roman" w:cs="Times New Roman"/>
          <w:b/>
        </w:rPr>
        <w:t>only a few features</w:t>
      </w:r>
      <w:r>
        <w:rPr>
          <w:rFonts w:ascii="Times New Roman" w:hAnsi="Times New Roman" w:cs="Times New Roman"/>
        </w:rPr>
        <w:t xml:space="preserve"> for you to build the application. I</w:t>
      </w:r>
      <w:r w:rsidRPr="00F523C1">
        <w:rPr>
          <w:rFonts w:ascii="Times New Roman" w:hAnsi="Times New Roman" w:cs="Times New Roman"/>
        </w:rPr>
        <w:t xml:space="preserve">nstead of using the </w:t>
      </w:r>
      <w:r w:rsidRPr="000A39C0">
        <w:rPr>
          <w:rFonts w:ascii="Times New Roman" w:hAnsi="Times New Roman" w:cs="Times New Roman"/>
          <w:b/>
        </w:rPr>
        <w:t>actual valu</w:t>
      </w:r>
      <w:r>
        <w:rPr>
          <w:rFonts w:ascii="Times New Roman" w:hAnsi="Times New Roman" w:cs="Times New Roman"/>
          <w:b/>
        </w:rPr>
        <w:t>e</w:t>
      </w:r>
      <w:r w:rsidRPr="00F523C1">
        <w:rPr>
          <w:rFonts w:ascii="Times New Roman" w:hAnsi="Times New Roman" w:cs="Times New Roman"/>
        </w:rPr>
        <w:t xml:space="preserve">, you are </w:t>
      </w:r>
      <w:r>
        <w:rPr>
          <w:rFonts w:ascii="Times New Roman" w:hAnsi="Times New Roman" w:cs="Times New Roman"/>
        </w:rPr>
        <w:t xml:space="preserve">tasked </w:t>
      </w:r>
      <w:r w:rsidRPr="00F523C1">
        <w:rPr>
          <w:rFonts w:ascii="Times New Roman" w:hAnsi="Times New Roman" w:cs="Times New Roman"/>
        </w:rPr>
        <w:t xml:space="preserve">to create </w:t>
      </w:r>
      <w:r w:rsidRPr="000A39C0">
        <w:rPr>
          <w:rFonts w:ascii="Times New Roman" w:hAnsi="Times New Roman" w:cs="Times New Roman"/>
          <w:b/>
        </w:rPr>
        <w:t>features derived</w:t>
      </w:r>
      <w:r w:rsidRPr="00F523C1">
        <w:rPr>
          <w:rFonts w:ascii="Times New Roman" w:hAnsi="Times New Roman" w:cs="Times New Roman"/>
        </w:rPr>
        <w:t xml:space="preserve"> from the actual data. The features requested are:</w:t>
      </w:r>
    </w:p>
    <w:p w14:paraId="3F335AF9" w14:textId="77777777" w:rsidR="00697BE9" w:rsidRDefault="00697BE9" w:rsidP="00697B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. Required features and derivation formula</w:t>
      </w:r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2383"/>
        <w:gridCol w:w="6095"/>
      </w:tblGrid>
      <w:tr w:rsidR="00697BE9" w14:paraId="7DF4B7D9" w14:textId="77777777" w:rsidTr="00D150B3">
        <w:tc>
          <w:tcPr>
            <w:tcW w:w="2383" w:type="dxa"/>
          </w:tcPr>
          <w:p w14:paraId="3035D1CF" w14:textId="77777777" w:rsidR="00697BE9" w:rsidRPr="00EE16FD" w:rsidRDefault="00697BE9" w:rsidP="00D1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095" w:type="dxa"/>
          </w:tcPr>
          <w:p w14:paraId="1BBEB364" w14:textId="77777777" w:rsidR="00697BE9" w:rsidRPr="00EE16FD" w:rsidRDefault="00697BE9" w:rsidP="00D1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E16FD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697BE9" w14:paraId="6E265303" w14:textId="77777777" w:rsidTr="00D150B3">
        <w:tc>
          <w:tcPr>
            <w:tcW w:w="2383" w:type="dxa"/>
          </w:tcPr>
          <w:p w14:paraId="303E0CB3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Shape</w:t>
            </w:r>
          </w:p>
        </w:tc>
        <w:tc>
          <w:tcPr>
            <w:tcW w:w="6095" w:type="dxa"/>
            <w:vAlign w:val="center"/>
          </w:tcPr>
          <w:p w14:paraId="5779F51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Cap Shape</w:t>
            </w:r>
            <w:r>
              <w:rPr>
                <w:rFonts w:ascii="Consolas" w:hAnsi="Consolas" w:cs="Consolas"/>
                <w:sz w:val="20"/>
              </w:rPr>
              <w:t xml:space="preserve"> is “b”):</w:t>
            </w:r>
          </w:p>
          <w:p w14:paraId="7CBC2075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5836360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“c”):</w:t>
            </w:r>
          </w:p>
          <w:p w14:paraId="32C4227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296BA46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“x”):</w:t>
            </w:r>
          </w:p>
          <w:p w14:paraId="218E9D1F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3</w:t>
            </w:r>
          </w:p>
          <w:p w14:paraId="772E6D59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“f”):</w:t>
            </w:r>
          </w:p>
          <w:p w14:paraId="4B25ED49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4</w:t>
            </w:r>
          </w:p>
          <w:p w14:paraId="090CF066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“k”):</w:t>
            </w:r>
          </w:p>
          <w:p w14:paraId="506F3B9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5</w:t>
            </w:r>
          </w:p>
          <w:p w14:paraId="564DF515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“s”):</w:t>
            </w:r>
          </w:p>
          <w:p w14:paraId="07C00FAF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6</w:t>
            </w:r>
          </w:p>
        </w:tc>
      </w:tr>
      <w:tr w:rsidR="00697BE9" w14:paraId="00CFC094" w14:textId="77777777" w:rsidTr="00D150B3">
        <w:tc>
          <w:tcPr>
            <w:tcW w:w="2383" w:type="dxa"/>
          </w:tcPr>
          <w:p w14:paraId="4F4B7AE6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Color</w:t>
            </w:r>
          </w:p>
        </w:tc>
        <w:tc>
          <w:tcPr>
            <w:tcW w:w="6095" w:type="dxa"/>
            <w:vAlign w:val="center"/>
          </w:tcPr>
          <w:p w14:paraId="1DB6971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Color of mushroom cap</w:t>
            </w:r>
          </w:p>
        </w:tc>
      </w:tr>
      <w:tr w:rsidR="00697BE9" w14:paraId="2C455922" w14:textId="77777777" w:rsidTr="00D150B3">
        <w:tc>
          <w:tcPr>
            <w:tcW w:w="2383" w:type="dxa"/>
          </w:tcPr>
          <w:p w14:paraId="3D1B921B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Odor</w:t>
            </w:r>
          </w:p>
        </w:tc>
        <w:tc>
          <w:tcPr>
            <w:tcW w:w="6095" w:type="dxa"/>
            <w:vAlign w:val="center"/>
          </w:tcPr>
          <w:p w14:paraId="65C0F351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“a”):</w:t>
            </w:r>
          </w:p>
          <w:p w14:paraId="36436A1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534A5511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“l”):</w:t>
            </w:r>
          </w:p>
          <w:p w14:paraId="65AE3D0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6868E75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“c”):</w:t>
            </w:r>
          </w:p>
          <w:p w14:paraId="1B7F3F8F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3</w:t>
            </w:r>
          </w:p>
          <w:p w14:paraId="7BB613B5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“y”):</w:t>
            </w:r>
          </w:p>
          <w:p w14:paraId="131F00E4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4</w:t>
            </w:r>
          </w:p>
          <w:p w14:paraId="2771E14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“f”):</w:t>
            </w:r>
          </w:p>
          <w:p w14:paraId="56DD22D5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5</w:t>
            </w:r>
          </w:p>
          <w:p w14:paraId="7C8E39BD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“m”):</w:t>
            </w:r>
          </w:p>
          <w:p w14:paraId="774A0B3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6</w:t>
            </w:r>
          </w:p>
          <w:p w14:paraId="6E9DD52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“n”):</w:t>
            </w:r>
          </w:p>
          <w:p w14:paraId="38067F8D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7</w:t>
            </w:r>
          </w:p>
          <w:p w14:paraId="6C5803F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“p”):</w:t>
            </w:r>
          </w:p>
          <w:p w14:paraId="079DCA7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8</w:t>
            </w:r>
          </w:p>
          <w:p w14:paraId="4B6E05A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is “s”):</w:t>
            </w:r>
          </w:p>
          <w:p w14:paraId="56DB0B1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Odor Type</w:t>
            </w:r>
            <w:r>
              <w:rPr>
                <w:rFonts w:ascii="Consolas" w:hAnsi="Consolas" w:cs="Consolas"/>
                <w:sz w:val="20"/>
              </w:rPr>
              <w:t xml:space="preserve"> = 9</w:t>
            </w:r>
          </w:p>
        </w:tc>
      </w:tr>
      <w:tr w:rsidR="00697BE9" w14:paraId="0DEF095F" w14:textId="77777777" w:rsidTr="00D150B3">
        <w:tc>
          <w:tcPr>
            <w:tcW w:w="2383" w:type="dxa"/>
          </w:tcPr>
          <w:p w14:paraId="7B7936C7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Stalk Color Above Ring</w:t>
            </w:r>
          </w:p>
        </w:tc>
        <w:tc>
          <w:tcPr>
            <w:tcW w:w="6095" w:type="dxa"/>
            <w:vAlign w:val="center"/>
          </w:tcPr>
          <w:p w14:paraId="743770CB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Color of stalk above ring region</w:t>
            </w:r>
          </w:p>
        </w:tc>
      </w:tr>
      <w:tr w:rsidR="00697BE9" w14:paraId="135056F4" w14:textId="77777777" w:rsidTr="00D150B3">
        <w:tc>
          <w:tcPr>
            <w:tcW w:w="2383" w:type="dxa"/>
          </w:tcPr>
          <w:p w14:paraId="26472B19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Stalk Color Below Ring</w:t>
            </w:r>
          </w:p>
        </w:tc>
        <w:tc>
          <w:tcPr>
            <w:tcW w:w="6095" w:type="dxa"/>
            <w:vAlign w:val="center"/>
          </w:tcPr>
          <w:p w14:paraId="134D30A8" w14:textId="77777777" w:rsidR="00697BE9" w:rsidRPr="0000538F" w:rsidRDefault="00697BE9" w:rsidP="00D150B3">
            <w:pPr>
              <w:pStyle w:val="ListParagraph"/>
              <w:ind w:left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Color of stalk below ring region</w:t>
            </w:r>
          </w:p>
        </w:tc>
      </w:tr>
      <w:tr w:rsidR="00697BE9" w14:paraId="046D4F95" w14:textId="77777777" w:rsidTr="00D150B3">
        <w:tc>
          <w:tcPr>
            <w:tcW w:w="2383" w:type="dxa"/>
          </w:tcPr>
          <w:p w14:paraId="0C2491C8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Veil Color</w:t>
            </w:r>
          </w:p>
        </w:tc>
        <w:tc>
          <w:tcPr>
            <w:tcW w:w="6095" w:type="dxa"/>
            <w:vAlign w:val="center"/>
          </w:tcPr>
          <w:p w14:paraId="71F94F8A" w14:textId="77777777" w:rsidR="00697BE9" w:rsidRPr="00C57E51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Color of mushroom veil</w:t>
            </w:r>
          </w:p>
        </w:tc>
      </w:tr>
      <w:tr w:rsidR="00697BE9" w14:paraId="7123E627" w14:textId="77777777" w:rsidTr="00D150B3">
        <w:tc>
          <w:tcPr>
            <w:tcW w:w="2383" w:type="dxa"/>
          </w:tcPr>
          <w:p w14:paraId="7092B0B6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 Number</w:t>
            </w:r>
          </w:p>
        </w:tc>
        <w:tc>
          <w:tcPr>
            <w:tcW w:w="6095" w:type="dxa"/>
            <w:vAlign w:val="center"/>
          </w:tcPr>
          <w:p w14:paraId="46922F0D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Number of rings occurred in mushroom</w:t>
            </w:r>
          </w:p>
        </w:tc>
      </w:tr>
      <w:tr w:rsidR="00697BE9" w14:paraId="0D19E8D2" w14:textId="77777777" w:rsidTr="00D150B3">
        <w:tc>
          <w:tcPr>
            <w:tcW w:w="2383" w:type="dxa"/>
          </w:tcPr>
          <w:p w14:paraId="09415D9B" w14:textId="77777777" w:rsidR="00697BE9" w:rsidRDefault="00697BE9" w:rsidP="00D150B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Habitat</w:t>
            </w:r>
          </w:p>
        </w:tc>
        <w:tc>
          <w:tcPr>
            <w:tcW w:w="6095" w:type="dxa"/>
            <w:vAlign w:val="center"/>
          </w:tcPr>
          <w:p w14:paraId="2BB0CB7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“g”):</w:t>
            </w:r>
          </w:p>
          <w:p w14:paraId="387A6B00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1</w:t>
            </w:r>
          </w:p>
          <w:p w14:paraId="4B679F8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“l”):</w:t>
            </w:r>
          </w:p>
          <w:p w14:paraId="615F4D7D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2</w:t>
            </w:r>
          </w:p>
          <w:p w14:paraId="202C99A4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“m”):</w:t>
            </w:r>
          </w:p>
          <w:p w14:paraId="6A0EEB43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3</w:t>
            </w:r>
          </w:p>
          <w:p w14:paraId="59645C81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“p”):</w:t>
            </w:r>
          </w:p>
          <w:p w14:paraId="7A3DA1AB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4</w:t>
            </w:r>
          </w:p>
          <w:p w14:paraId="29701109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“u”):</w:t>
            </w:r>
          </w:p>
          <w:p w14:paraId="4B4A601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5</w:t>
            </w:r>
          </w:p>
          <w:p w14:paraId="7F55E3D7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“w”):</w:t>
            </w:r>
          </w:p>
          <w:p w14:paraId="1D12AEDC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6</w:t>
            </w:r>
          </w:p>
          <w:p w14:paraId="70CAFC38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elif (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is “d”):</w:t>
            </w:r>
          </w:p>
          <w:p w14:paraId="363AE96E" w14:textId="77777777" w:rsidR="00697BE9" w:rsidRDefault="00697BE9" w:rsidP="00D150B3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</w:t>
            </w:r>
            <w:r>
              <w:rPr>
                <w:rFonts w:ascii="Consolas" w:hAnsi="Consolas" w:cs="Times New Roman"/>
                <w:sz w:val="20"/>
              </w:rPr>
              <w:t>Habitat</w:t>
            </w:r>
            <w:r>
              <w:rPr>
                <w:rFonts w:ascii="Consolas" w:hAnsi="Consolas" w:cs="Consolas"/>
                <w:sz w:val="20"/>
              </w:rPr>
              <w:t xml:space="preserve"> = 7</w:t>
            </w:r>
          </w:p>
        </w:tc>
      </w:tr>
    </w:tbl>
    <w:p w14:paraId="36057B2F" w14:textId="77777777" w:rsidR="00697BE9" w:rsidRDefault="00697BE9" w:rsidP="00697BE9">
      <w:pPr>
        <w:spacing w:after="200" w:line="276" w:lineRule="auto"/>
        <w:rPr>
          <w:rFonts w:eastAsiaTheme="minorEastAsia"/>
        </w:rPr>
      </w:pPr>
    </w:p>
    <w:p w14:paraId="0B538B13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</w:t>
      </w:r>
      <w:r w:rsidRPr="00747AA4">
        <w:rPr>
          <w:rFonts w:ascii="Times New Roman" w:hAnsi="Times New Roman" w:cs="Times New Roman"/>
          <w:b/>
        </w:rPr>
        <w:t>output of the system</w:t>
      </w:r>
      <w:r>
        <w:rPr>
          <w:rFonts w:ascii="Times New Roman" w:hAnsi="Times New Roman" w:cs="Times New Roman"/>
        </w:rPr>
        <w:t xml:space="preserve"> will be:</w:t>
      </w:r>
    </w:p>
    <w:p w14:paraId="1F0B18F1" w14:textId="77777777" w:rsidR="00697BE9" w:rsidRDefault="00697BE9" w:rsidP="00697B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Required system 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</w:tblGrid>
      <w:tr w:rsidR="00697BE9" w:rsidRPr="006F3FCF" w14:paraId="370EF73F" w14:textId="77777777" w:rsidTr="00D150B3">
        <w:trPr>
          <w:jc w:val="center"/>
        </w:trPr>
        <w:tc>
          <w:tcPr>
            <w:tcW w:w="4509" w:type="dxa"/>
            <w:vAlign w:val="center"/>
          </w:tcPr>
          <w:p w14:paraId="07C8A282" w14:textId="77777777" w:rsidR="00697BE9" w:rsidRPr="006F3FCF" w:rsidRDefault="00697BE9" w:rsidP="00D150B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</w:t>
            </w:r>
            <w:r w:rsidRPr="006F3FCF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</w:tr>
      <w:tr w:rsidR="00697BE9" w:rsidRPr="006F3FCF" w14:paraId="4E44E5AD" w14:textId="77777777" w:rsidTr="00D150B3">
        <w:trPr>
          <w:jc w:val="center"/>
        </w:trPr>
        <w:tc>
          <w:tcPr>
            <w:tcW w:w="4509" w:type="dxa"/>
          </w:tcPr>
          <w:p w14:paraId="542FF132" w14:textId="77777777" w:rsidR="00697BE9" w:rsidRPr="0075216C" w:rsidRDefault="00697BE9" w:rsidP="00D150B3">
            <w:pPr>
              <w:pStyle w:val="ListParagraph"/>
              <w:spacing w:line="360" w:lineRule="auto"/>
              <w:ind w:left="0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 w:cs="Times New Roman"/>
              </w:rPr>
              <w:t>Mushroom Status</w:t>
            </w:r>
            <w:r w:rsidRPr="00A0079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Consumability</w:t>
            </w:r>
            <w:r w:rsidRPr="00A00793">
              <w:rPr>
                <w:rFonts w:ascii="Times New Roman" w:hAnsi="Times New Roman" w:cs="Times New Roman"/>
              </w:rPr>
              <w:t>)</w:t>
            </w:r>
          </w:p>
        </w:tc>
      </w:tr>
    </w:tbl>
    <w:p w14:paraId="442C07DF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14:paraId="6836D0AC" w14:textId="77777777" w:rsidR="00697BE9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Extraction</w:t>
      </w:r>
    </w:p>
    <w:p w14:paraId="19F04E72" w14:textId="77777777" w:rsidR="00697BE9" w:rsidRPr="009651F6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4E67EA">
        <w:rPr>
          <w:rFonts w:ascii="Times New Roman" w:hAnsi="Times New Roman" w:cs="Times New Roman"/>
        </w:rPr>
        <w:t xml:space="preserve">Due to the </w:t>
      </w:r>
      <w:r w:rsidRPr="00D30EDA">
        <w:rPr>
          <w:rFonts w:ascii="Times New Roman" w:hAnsi="Times New Roman" w:cs="Times New Roman"/>
          <w:b/>
        </w:rPr>
        <w:t>large number of features</w:t>
      </w:r>
      <w:r w:rsidRPr="004E67EA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need to be considered in building the neural network, you want to </w:t>
      </w:r>
      <w:r w:rsidRPr="00D30EDA">
        <w:rPr>
          <w:rFonts w:ascii="Times New Roman" w:hAnsi="Times New Roman" w:cs="Times New Roman"/>
          <w:b/>
        </w:rPr>
        <w:t>simplify the data</w:t>
      </w:r>
      <w:r>
        <w:rPr>
          <w:rFonts w:ascii="Times New Roman" w:hAnsi="Times New Roman" w:cs="Times New Roman"/>
        </w:rPr>
        <w:t xml:space="preserve"> to make your network trains faster. While </w:t>
      </w:r>
      <w:r w:rsidRPr="00D30EDA">
        <w:rPr>
          <w:rFonts w:ascii="Times New Roman" w:hAnsi="Times New Roman" w:cs="Times New Roman"/>
          <w:b/>
        </w:rPr>
        <w:t>reducing the complexity of the data is important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preserving the variance and relationship between the data is also important</w:t>
      </w:r>
      <w:r>
        <w:rPr>
          <w:rFonts w:ascii="Times New Roman" w:hAnsi="Times New Roman" w:cs="Times New Roman"/>
        </w:rPr>
        <w:t xml:space="preserve">. </w:t>
      </w:r>
      <w:r w:rsidRPr="00CB150A">
        <w:rPr>
          <w:rFonts w:ascii="Times New Roman" w:hAnsi="Times New Roman" w:cs="Times New Roman"/>
        </w:rPr>
        <w:t>To solve</w:t>
      </w:r>
      <w:r>
        <w:rPr>
          <w:rFonts w:ascii="Times New Roman" w:hAnsi="Times New Roman" w:cs="Times New Roman"/>
        </w:rPr>
        <w:t xml:space="preserve"> those problems, your approach in </w:t>
      </w:r>
      <w:r w:rsidRPr="00D30EDA">
        <w:rPr>
          <w:rFonts w:ascii="Times New Roman" w:hAnsi="Times New Roman" w:cs="Times New Roman"/>
          <w:b/>
        </w:rPr>
        <w:t>reducing the dimensionality</w:t>
      </w:r>
      <w:r>
        <w:rPr>
          <w:rFonts w:ascii="Times New Roman" w:hAnsi="Times New Roman" w:cs="Times New Roman"/>
        </w:rPr>
        <w:t xml:space="preserve"> of the data is by using </w:t>
      </w:r>
      <w:r w:rsidRPr="00D30EDA">
        <w:rPr>
          <w:rFonts w:ascii="Times New Roman" w:hAnsi="Times New Roman" w:cs="Times New Roman"/>
          <w:b/>
        </w:rPr>
        <w:t>Principal Component Analysis</w:t>
      </w:r>
      <w:r>
        <w:rPr>
          <w:rFonts w:ascii="Times New Roman" w:hAnsi="Times New Roman" w:cs="Times New Roman"/>
          <w:b/>
        </w:rPr>
        <w:t xml:space="preserve"> (PCA)</w:t>
      </w:r>
      <w:r>
        <w:rPr>
          <w:rFonts w:ascii="Times New Roman" w:hAnsi="Times New Roman" w:cs="Times New Roman"/>
        </w:rPr>
        <w:t xml:space="preserve"> technique. </w:t>
      </w:r>
    </w:p>
    <w:p w14:paraId="32FE3DD6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that you want to take are as follows:</w:t>
      </w:r>
    </w:p>
    <w:p w14:paraId="5E970D16" w14:textId="77777777" w:rsidR="00697BE9" w:rsidRPr="00D9555D" w:rsidRDefault="00697BE9" w:rsidP="00697BE9">
      <w:pPr>
        <w:pStyle w:val="ListParagraph"/>
        <w:numPr>
          <w:ilvl w:val="0"/>
          <w:numId w:val="21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Select the features</w:t>
      </w:r>
      <w:r w:rsidRPr="00D9555D">
        <w:rPr>
          <w:rFonts w:ascii="Times New Roman" w:hAnsi="Times New Roman" w:cs="Times New Roman"/>
        </w:rPr>
        <w:t xml:space="preserve"> as defined in the Feature Selection section</w:t>
      </w:r>
    </w:p>
    <w:p w14:paraId="63DDF6BB" w14:textId="77777777" w:rsidR="00697BE9" w:rsidRPr="00D9555D" w:rsidRDefault="00697BE9" w:rsidP="00697BE9">
      <w:pPr>
        <w:pStyle w:val="ListParagraph"/>
        <w:numPr>
          <w:ilvl w:val="0"/>
          <w:numId w:val="21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Normalize the data</w:t>
      </w:r>
    </w:p>
    <w:p w14:paraId="554F59CB" w14:textId="77777777" w:rsidR="00697BE9" w:rsidRPr="00D9555D" w:rsidRDefault="00697BE9" w:rsidP="00697BE9">
      <w:pPr>
        <w:pStyle w:val="ListParagraph"/>
        <w:numPr>
          <w:ilvl w:val="0"/>
          <w:numId w:val="21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  <w:b/>
        </w:rPr>
        <w:t>Analyze</w:t>
      </w:r>
      <w:r w:rsidRPr="00D9555D">
        <w:rPr>
          <w:rFonts w:ascii="Times New Roman" w:hAnsi="Times New Roman" w:cs="Times New Roman"/>
        </w:rPr>
        <w:t xml:space="preserve"> the data with </w:t>
      </w:r>
      <w:r w:rsidRPr="00D9555D">
        <w:rPr>
          <w:rFonts w:ascii="Times New Roman" w:hAnsi="Times New Roman" w:cs="Times New Roman"/>
          <w:b/>
        </w:rPr>
        <w:t>Principal Component Analysis</w:t>
      </w:r>
      <w:r w:rsidRPr="00D9555D">
        <w:rPr>
          <w:rFonts w:ascii="Times New Roman" w:hAnsi="Times New Roman" w:cs="Times New Roman"/>
        </w:rPr>
        <w:t xml:space="preserve"> to obtain the new components</w:t>
      </w:r>
    </w:p>
    <w:p w14:paraId="6034B63B" w14:textId="77777777" w:rsidR="00697BE9" w:rsidRPr="00D9555D" w:rsidRDefault="00697BE9" w:rsidP="00697BE9">
      <w:pPr>
        <w:pStyle w:val="ListParagraph"/>
        <w:numPr>
          <w:ilvl w:val="0"/>
          <w:numId w:val="21"/>
        </w:numPr>
        <w:spacing w:line="360" w:lineRule="auto"/>
        <w:ind w:left="1800" w:hanging="283"/>
        <w:jc w:val="both"/>
        <w:rPr>
          <w:rFonts w:ascii="Times New Roman" w:hAnsi="Times New Roman" w:cs="Times New Roman"/>
        </w:rPr>
      </w:pPr>
      <w:r w:rsidRPr="00D9555D">
        <w:rPr>
          <w:rFonts w:ascii="Times New Roman" w:hAnsi="Times New Roman" w:cs="Times New Roman"/>
        </w:rPr>
        <w:t xml:space="preserve">Take the </w:t>
      </w:r>
      <w:r w:rsidRPr="00D9555D">
        <w:rPr>
          <w:rFonts w:ascii="Times New Roman" w:hAnsi="Times New Roman" w:cs="Times New Roman"/>
          <w:b/>
        </w:rPr>
        <w:t xml:space="preserve">highest </w:t>
      </w:r>
      <w:r>
        <w:rPr>
          <w:rFonts w:ascii="Times New Roman" w:hAnsi="Times New Roman" w:cs="Times New Roman"/>
          <w:b/>
        </w:rPr>
        <w:t>4</w:t>
      </w:r>
      <w:r w:rsidRPr="00D9555D">
        <w:rPr>
          <w:rFonts w:ascii="Times New Roman" w:hAnsi="Times New Roman" w:cs="Times New Roman"/>
          <w:b/>
        </w:rPr>
        <w:t xml:space="preserve"> principal components</w:t>
      </w:r>
      <w:r w:rsidRPr="00D9555D">
        <w:rPr>
          <w:rFonts w:ascii="Times New Roman" w:hAnsi="Times New Roman" w:cs="Times New Roman"/>
        </w:rPr>
        <w:t xml:space="preserve"> as the </w:t>
      </w:r>
      <w:r w:rsidRPr="00D9555D">
        <w:rPr>
          <w:rFonts w:ascii="Times New Roman" w:hAnsi="Times New Roman" w:cs="Times New Roman"/>
          <w:b/>
        </w:rPr>
        <w:t>input of your neural network</w:t>
      </w:r>
    </w:p>
    <w:p w14:paraId="613FEE71" w14:textId="77777777" w:rsidR="00697BE9" w:rsidRPr="001C1F0F" w:rsidRDefault="00697BE9" w:rsidP="00697BE9">
      <w:pPr>
        <w:spacing w:line="360" w:lineRule="auto"/>
        <w:jc w:val="both"/>
      </w:pPr>
    </w:p>
    <w:p w14:paraId="6CAB4C4D" w14:textId="77777777" w:rsidR="00697BE9" w:rsidRPr="00FB76B5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rPr>
          <w:rFonts w:ascii="Times New Roman" w:hAnsi="Times New Roman" w:cs="Times New Roman"/>
          <w:b/>
        </w:rPr>
      </w:pPr>
      <w:r w:rsidRPr="00FB76B5">
        <w:rPr>
          <w:rFonts w:ascii="Times New Roman" w:hAnsi="Times New Roman" w:cs="Times New Roman"/>
          <w:b/>
        </w:rPr>
        <w:t>Architecture</w:t>
      </w:r>
    </w:p>
    <w:p w14:paraId="029B0B5B" w14:textId="77777777" w:rsidR="00697BE9" w:rsidRPr="006F3FCF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You are to </w:t>
      </w:r>
      <w:r w:rsidRPr="00D30EDA">
        <w:rPr>
          <w:rFonts w:ascii="Times New Roman" w:hAnsi="Times New Roman" w:cs="Times New Roman"/>
          <w:b/>
        </w:rPr>
        <w:t>create your own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F3FCF">
        <w:rPr>
          <w:rFonts w:ascii="Times New Roman" w:hAnsi="Times New Roman" w:cs="Times New Roman"/>
        </w:rPr>
        <w:t>Consider the following when building your architecture:</w:t>
      </w:r>
    </w:p>
    <w:p w14:paraId="110F4C65" w14:textId="77777777" w:rsidR="00697BE9" w:rsidRPr="006F3FCF" w:rsidRDefault="00697BE9" w:rsidP="00697BE9">
      <w:pPr>
        <w:pStyle w:val="ListParagraph"/>
        <w:numPr>
          <w:ilvl w:val="0"/>
          <w:numId w:val="14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12F28A39" w14:textId="77777777" w:rsidR="00697BE9" w:rsidRPr="006F3FCF" w:rsidRDefault="00697BE9" w:rsidP="00697BE9">
      <w:pPr>
        <w:pStyle w:val="ListParagraph"/>
        <w:numPr>
          <w:ilvl w:val="0"/>
          <w:numId w:val="14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output nodes</w:t>
      </w:r>
      <w:r w:rsidRPr="006F3FCF">
        <w:rPr>
          <w:rFonts w:ascii="Times New Roman" w:hAnsi="Times New Roman" w:cs="Times New Roman"/>
        </w:rPr>
        <w:t xml:space="preserve"> (classes) required</w:t>
      </w:r>
    </w:p>
    <w:p w14:paraId="7DAD7AC7" w14:textId="77777777" w:rsidR="00697BE9" w:rsidRPr="006F3FCF" w:rsidRDefault="00697BE9" w:rsidP="00697BE9">
      <w:pPr>
        <w:pStyle w:val="ListParagraph"/>
        <w:numPr>
          <w:ilvl w:val="0"/>
          <w:numId w:val="14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Whether hidden layer is required</w:t>
      </w:r>
      <w:r w:rsidRPr="006F3FCF"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or not</w:t>
      </w:r>
      <w:r w:rsidRPr="006F3FCF">
        <w:rPr>
          <w:rFonts w:ascii="Times New Roman" w:hAnsi="Times New Roman" w:cs="Times New Roman"/>
        </w:rPr>
        <w:t xml:space="preserve"> (whether the case is a linearly separable case or not)</w:t>
      </w:r>
    </w:p>
    <w:p w14:paraId="034C2ED7" w14:textId="77777777" w:rsidR="00697BE9" w:rsidRPr="006F3FCF" w:rsidRDefault="00697BE9" w:rsidP="00697BE9">
      <w:pPr>
        <w:spacing w:line="360" w:lineRule="auto"/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 w:rsidRPr="006F3FCF">
        <w:t>.</w:t>
      </w:r>
    </w:p>
    <w:p w14:paraId="1CAD9C0A" w14:textId="77777777" w:rsidR="00697BE9" w:rsidRPr="006F3FCF" w:rsidRDefault="00697BE9" w:rsidP="00697BE9">
      <w:pPr>
        <w:pStyle w:val="ListParagraph"/>
        <w:ind w:left="1800"/>
        <w:rPr>
          <w:rFonts w:ascii="Times New Roman" w:hAnsi="Times New Roman" w:cs="Times New Roman"/>
        </w:rPr>
      </w:pPr>
    </w:p>
    <w:p w14:paraId="4B47EC5F" w14:textId="77777777" w:rsidR="00697BE9" w:rsidRPr="00FB76B5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rPr>
          <w:rFonts w:ascii="Times New Roman" w:hAnsi="Times New Roman" w:cs="Times New Roman"/>
          <w:b/>
        </w:rPr>
      </w:pPr>
      <w:r w:rsidRPr="00FB76B5">
        <w:rPr>
          <w:rFonts w:ascii="Times New Roman" w:hAnsi="Times New Roman" w:cs="Times New Roman"/>
          <w:b/>
        </w:rPr>
        <w:t>Training</w:t>
      </w:r>
    </w:p>
    <w:p w14:paraId="2143E6F5" w14:textId="77777777" w:rsidR="00697BE9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training of the neural network is done with </w:t>
      </w:r>
      <w:r w:rsidRPr="00D30EDA">
        <w:rPr>
          <w:rFonts w:ascii="Times New Roman" w:hAnsi="Times New Roman" w:cs="Times New Roman"/>
          <w:b/>
        </w:rPr>
        <w:t>70% of the dataset picked randomly</w:t>
      </w:r>
      <w:r>
        <w:rPr>
          <w:rFonts w:ascii="Times New Roman" w:hAnsi="Times New Roman" w:cs="Times New Roman"/>
        </w:rPr>
        <w:t xml:space="preserve">. The training is done with </w:t>
      </w:r>
      <w:r w:rsidRPr="00D30EDA">
        <w:rPr>
          <w:rFonts w:ascii="Times New Roman" w:hAnsi="Times New Roman" w:cs="Times New Roman"/>
          <w:b/>
        </w:rPr>
        <w:t>gradient descent</w:t>
      </w:r>
      <w:r>
        <w:rPr>
          <w:rFonts w:ascii="Times New Roman" w:hAnsi="Times New Roman" w:cs="Times New Roman"/>
        </w:rPr>
        <w:t xml:space="preserve"> as the optimization formula for </w:t>
      </w:r>
      <w:r>
        <w:rPr>
          <w:rFonts w:ascii="Times New Roman" w:hAnsi="Times New Roman" w:cs="Times New Roman"/>
          <w:b/>
        </w:rPr>
        <w:t>2</w:t>
      </w:r>
      <w:r w:rsidRPr="00D30EDA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>5</w:t>
      </w:r>
      <w:r w:rsidRPr="00D30EDA">
        <w:rPr>
          <w:rFonts w:ascii="Times New Roman" w:hAnsi="Times New Roman" w:cs="Times New Roman"/>
          <w:b/>
        </w:rPr>
        <w:t>00 epochs</w:t>
      </w:r>
      <w:r>
        <w:rPr>
          <w:rFonts w:ascii="Times New Roman" w:hAnsi="Times New Roman" w:cs="Times New Roman"/>
        </w:rPr>
        <w:t xml:space="preserve">. In addition, during the training, </w:t>
      </w:r>
      <w:r w:rsidRPr="00D30EDA">
        <w:rPr>
          <w:rFonts w:ascii="Times New Roman" w:hAnsi="Times New Roman" w:cs="Times New Roman"/>
          <w:b/>
        </w:rPr>
        <w:t>20% of the dataset</w:t>
      </w:r>
      <w:r>
        <w:rPr>
          <w:rFonts w:ascii="Times New Roman" w:hAnsi="Times New Roman" w:cs="Times New Roman"/>
        </w:rPr>
        <w:t xml:space="preserve"> should be used as the </w:t>
      </w:r>
      <w:r w:rsidRPr="00D30EDA">
        <w:rPr>
          <w:rFonts w:ascii="Times New Roman" w:hAnsi="Times New Roman" w:cs="Times New Roman"/>
          <w:b/>
        </w:rPr>
        <w:t>validation dataset</w:t>
      </w:r>
      <w:r>
        <w:rPr>
          <w:rFonts w:ascii="Times New Roman" w:hAnsi="Times New Roman" w:cs="Times New Roman"/>
        </w:rPr>
        <w:t>.</w:t>
      </w:r>
    </w:p>
    <w:p w14:paraId="450014CD" w14:textId="77777777" w:rsidR="00697BE9" w:rsidRDefault="00697BE9" w:rsidP="00697BE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F2AE779" w14:textId="77777777" w:rsidR="00697BE9" w:rsidRDefault="00697BE9" w:rsidP="00697B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are as follows:</w:t>
      </w:r>
    </w:p>
    <w:p w14:paraId="1BFECF1F" w14:textId="77777777" w:rsidR="00697BE9" w:rsidRPr="00D30EDA" w:rsidRDefault="00697BE9" w:rsidP="00697B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Initialization</w:t>
      </w:r>
    </w:p>
    <w:p w14:paraId="195C9AA7" w14:textId="77777777" w:rsidR="00697BE9" w:rsidRDefault="00697BE9" w:rsidP="00697BE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3D710D">
        <w:rPr>
          <w:rFonts w:ascii="Times New Roman" w:hAnsi="Times New Roman" w:cs="Times New Roman"/>
        </w:rPr>
        <w:t>The initialization step need</w:t>
      </w:r>
      <w:r>
        <w:rPr>
          <w:rFonts w:ascii="Times New Roman" w:hAnsi="Times New Roman" w:cs="Times New Roman"/>
        </w:rPr>
        <w:t>s</w:t>
      </w:r>
      <w:r w:rsidRPr="003D710D">
        <w:rPr>
          <w:rFonts w:ascii="Times New Roman" w:hAnsi="Times New Roman" w:cs="Times New Roman"/>
        </w:rPr>
        <w:t xml:space="preserve"> to be run once before starting the training iteration:</w:t>
      </w:r>
    </w:p>
    <w:p w14:paraId="10A5A999" w14:textId="77777777" w:rsidR="00697BE9" w:rsidRPr="00DB41E6" w:rsidRDefault="00697BE9" w:rsidP="00697BE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DB41E6">
        <w:rPr>
          <w:rFonts w:ascii="Times New Roman" w:hAnsi="Times New Roman" w:cs="Times New Roman"/>
        </w:rPr>
        <w:t xml:space="preserve">Take the </w:t>
      </w:r>
      <w:r w:rsidRPr="00DB41E6">
        <w:rPr>
          <w:rFonts w:ascii="Times New Roman" w:hAnsi="Times New Roman" w:cs="Times New Roman"/>
          <w:b/>
        </w:rPr>
        <w:t>output</w:t>
      </w:r>
      <w:r w:rsidRPr="00DB41E6">
        <w:rPr>
          <w:rFonts w:ascii="Times New Roman" w:hAnsi="Times New Roman" w:cs="Times New Roman"/>
        </w:rPr>
        <w:t xml:space="preserve"> of the </w:t>
      </w:r>
      <w:r w:rsidRPr="00DB41E6">
        <w:rPr>
          <w:rFonts w:ascii="Times New Roman" w:hAnsi="Times New Roman" w:cs="Times New Roman"/>
          <w:b/>
        </w:rPr>
        <w:t>Principal Component Analysis</w:t>
      </w:r>
      <w:r w:rsidRPr="00DB41E6">
        <w:rPr>
          <w:rFonts w:ascii="Times New Roman" w:hAnsi="Times New Roman" w:cs="Times New Roman"/>
        </w:rPr>
        <w:t xml:space="preserve"> as the </w:t>
      </w:r>
      <w:r w:rsidRPr="00DB41E6">
        <w:rPr>
          <w:rFonts w:ascii="Times New Roman" w:hAnsi="Times New Roman" w:cs="Times New Roman"/>
          <w:b/>
        </w:rPr>
        <w:t>features</w:t>
      </w:r>
    </w:p>
    <w:p w14:paraId="3E681D83" w14:textId="77777777" w:rsidR="00697BE9" w:rsidRPr="00DB41E6" w:rsidRDefault="00697BE9" w:rsidP="00697BE9">
      <w:pPr>
        <w:pStyle w:val="ListParagraph"/>
        <w:numPr>
          <w:ilvl w:val="0"/>
          <w:numId w:val="19"/>
        </w:num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DB41E6">
        <w:rPr>
          <w:rFonts w:ascii="Times New Roman" w:hAnsi="Times New Roman" w:cs="Times New Roman"/>
          <w:b/>
        </w:rPr>
        <w:t>Initialize</w:t>
      </w:r>
      <w:r w:rsidRPr="00DB41E6">
        <w:rPr>
          <w:rFonts w:ascii="Times New Roman" w:hAnsi="Times New Roman" w:cs="Times New Roman"/>
        </w:rPr>
        <w:t xml:space="preserve"> the </w:t>
      </w:r>
      <w:r w:rsidRPr="00DB41E6">
        <w:rPr>
          <w:rFonts w:ascii="Times New Roman" w:hAnsi="Times New Roman" w:cs="Times New Roman"/>
          <w:b/>
        </w:rPr>
        <w:t>weights</w:t>
      </w:r>
      <w:r w:rsidRPr="00DB41E6">
        <w:rPr>
          <w:rFonts w:ascii="Times New Roman" w:hAnsi="Times New Roman" w:cs="Times New Roman"/>
        </w:rPr>
        <w:t xml:space="preserve"> and </w:t>
      </w:r>
      <w:r w:rsidRPr="00DB41E6">
        <w:rPr>
          <w:rFonts w:ascii="Times New Roman" w:hAnsi="Times New Roman" w:cs="Times New Roman"/>
          <w:b/>
        </w:rPr>
        <w:t>biases</w:t>
      </w:r>
      <w:r w:rsidRPr="00DB41E6">
        <w:rPr>
          <w:rFonts w:ascii="Times New Roman" w:hAnsi="Times New Roman" w:cs="Times New Roman"/>
        </w:rPr>
        <w:t xml:space="preserve"> </w:t>
      </w:r>
      <w:r w:rsidRPr="00DB41E6">
        <w:rPr>
          <w:rFonts w:ascii="Times New Roman" w:hAnsi="Times New Roman" w:cs="Times New Roman"/>
          <w:b/>
        </w:rPr>
        <w:t>randomly</w:t>
      </w:r>
    </w:p>
    <w:p w14:paraId="3B40F6A5" w14:textId="77777777" w:rsidR="00697BE9" w:rsidRPr="00D30EDA" w:rsidRDefault="00697BE9" w:rsidP="00697BE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Iteration</w:t>
      </w:r>
    </w:p>
    <w:p w14:paraId="4642D96E" w14:textId="77777777" w:rsidR="00697BE9" w:rsidRDefault="00697BE9" w:rsidP="00697BE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2</w:t>
      </w:r>
      <w:r w:rsidRPr="00D30EDA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>5</w:t>
      </w:r>
      <w:r w:rsidRPr="00D30EDA">
        <w:rPr>
          <w:rFonts w:ascii="Times New Roman" w:hAnsi="Times New Roman" w:cs="Times New Roman"/>
          <w:b/>
        </w:rPr>
        <w:t>00 epochs</w:t>
      </w:r>
      <w:r>
        <w:rPr>
          <w:rFonts w:ascii="Times New Roman" w:hAnsi="Times New Roman" w:cs="Times New Roman"/>
        </w:rPr>
        <w:t>, repeat the following:</w:t>
      </w:r>
    </w:p>
    <w:p w14:paraId="0D9C215D" w14:textId="77777777" w:rsidR="00697BE9" w:rsidRPr="003D710D" w:rsidRDefault="00697BE9" w:rsidP="00697B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Calculate the error</w:t>
      </w:r>
      <w:r w:rsidRPr="003D710D">
        <w:rPr>
          <w:rFonts w:ascii="Times New Roman" w:hAnsi="Times New Roman" w:cs="Times New Roman"/>
        </w:rPr>
        <w:t xml:space="preserve"> by comparing the output of the neural network to the target in the dataset using </w:t>
      </w:r>
      <w:r w:rsidRPr="00D30EDA">
        <w:rPr>
          <w:rFonts w:ascii="Times New Roman" w:hAnsi="Times New Roman" w:cs="Times New Roman"/>
          <w:b/>
        </w:rPr>
        <w:t>mean squared error</w:t>
      </w:r>
      <w:r w:rsidRPr="003D710D">
        <w:rPr>
          <w:rFonts w:ascii="Times New Roman" w:hAnsi="Times New Roman" w:cs="Times New Roman"/>
        </w:rPr>
        <w:t xml:space="preserve"> (</w:t>
      </w:r>
      <w:r w:rsidRPr="00D30EDA">
        <w:rPr>
          <w:rFonts w:ascii="Times New Roman" w:hAnsi="Times New Roman" w:cs="Times New Roman"/>
          <w:b/>
        </w:rPr>
        <w:t>MSE</w:t>
      </w:r>
      <w:r w:rsidRPr="003D710D">
        <w:rPr>
          <w:rFonts w:ascii="Times New Roman" w:hAnsi="Times New Roman" w:cs="Times New Roman"/>
        </w:rPr>
        <w:t>)</w:t>
      </w:r>
    </w:p>
    <w:p w14:paraId="39B89C71" w14:textId="77777777" w:rsidR="00697BE9" w:rsidRDefault="00697BE9" w:rsidP="00697B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 and biases</w:t>
      </w:r>
      <w:r>
        <w:rPr>
          <w:rFonts w:ascii="Times New Roman" w:hAnsi="Times New Roman" w:cs="Times New Roman"/>
        </w:rPr>
        <w:t xml:space="preserve"> using </w:t>
      </w:r>
      <w:r w:rsidRPr="00D30EDA">
        <w:rPr>
          <w:rFonts w:ascii="Times New Roman" w:hAnsi="Times New Roman" w:cs="Times New Roman"/>
          <w:b/>
        </w:rPr>
        <w:t>gradient descent optimization</w:t>
      </w:r>
    </w:p>
    <w:p w14:paraId="7A56629B" w14:textId="77777777" w:rsidR="00697BE9" w:rsidRDefault="00697BE9" w:rsidP="00697B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For every </w:t>
      </w:r>
      <w:r>
        <w:rPr>
          <w:rFonts w:ascii="Times New Roman" w:hAnsi="Times New Roman" w:cs="Times New Roman"/>
          <w:b/>
        </w:rPr>
        <w:t>25</w:t>
      </w:r>
      <w:r w:rsidRPr="00D30EDA">
        <w:rPr>
          <w:rFonts w:ascii="Times New Roman" w:hAnsi="Times New Roman" w:cs="Times New Roman"/>
          <w:b/>
        </w:rPr>
        <w:t xml:space="preserve">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current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epoch number</w:t>
      </w:r>
      <w:r>
        <w:rPr>
          <w:rFonts w:ascii="Times New Roman" w:hAnsi="Times New Roman" w:cs="Times New Roman"/>
        </w:rPr>
        <w:t xml:space="preserve"> to the console</w:t>
      </w:r>
    </w:p>
    <w:p w14:paraId="5F11C00E" w14:textId="77777777" w:rsidR="00697BE9" w:rsidRDefault="00697BE9" w:rsidP="00697B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After reaching the </w:t>
      </w:r>
      <w:r>
        <w:rPr>
          <w:rFonts w:ascii="Times New Roman" w:hAnsi="Times New Roman" w:cs="Times New Roman"/>
          <w:b/>
        </w:rPr>
        <w:t>125</w:t>
      </w:r>
      <w:r w:rsidRPr="00D30EDA">
        <w:rPr>
          <w:rFonts w:ascii="Times New Roman" w:hAnsi="Times New Roman" w:cs="Times New Roman"/>
          <w:b/>
          <w:vertAlign w:val="superscript"/>
        </w:rPr>
        <w:t>th</w:t>
      </w:r>
      <w:r w:rsidRPr="00D30EDA">
        <w:rPr>
          <w:rFonts w:ascii="Times New Roman" w:hAnsi="Times New Roman" w:cs="Times New Roman"/>
          <w:b/>
        </w:rPr>
        <w:t xml:space="preserve"> epoch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calculate the validation error</w:t>
      </w:r>
      <w:r>
        <w:rPr>
          <w:rFonts w:ascii="Times New Roman" w:hAnsi="Times New Roman" w:cs="Times New Roman"/>
        </w:rPr>
        <w:t xml:space="preserve"> by passing the validation dataset. After that, </w:t>
      </w:r>
      <w:r w:rsidRPr="00D30EDA">
        <w:rPr>
          <w:rFonts w:ascii="Times New Roman" w:hAnsi="Times New Roman" w:cs="Times New Roman"/>
          <w:b/>
        </w:rPr>
        <w:t>record the validation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save the model to file</w:t>
      </w:r>
    </w:p>
    <w:p w14:paraId="4701BAB8" w14:textId="77777777" w:rsidR="00697BE9" w:rsidRPr="001C1F0F" w:rsidRDefault="00697BE9" w:rsidP="00697BE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 xml:space="preserve">every </w:t>
      </w:r>
      <w:r>
        <w:rPr>
          <w:rFonts w:ascii="Times New Roman" w:hAnsi="Times New Roman" w:cs="Times New Roman"/>
          <w:b/>
        </w:rPr>
        <w:t>125</w:t>
      </w:r>
      <w:r w:rsidRPr="00D30EDA">
        <w:rPr>
          <w:rFonts w:ascii="Times New Roman" w:hAnsi="Times New Roman" w:cs="Times New Roman"/>
          <w:b/>
        </w:rPr>
        <w:t xml:space="preserve">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get the new validation error</w:t>
      </w:r>
      <w:r>
        <w:rPr>
          <w:rFonts w:ascii="Times New Roman" w:hAnsi="Times New Roman" w:cs="Times New Roman"/>
        </w:rPr>
        <w:t xml:space="preserve"> by passing in the validation dataset. If the </w:t>
      </w:r>
      <w:r w:rsidRPr="00D30EDA">
        <w:rPr>
          <w:rFonts w:ascii="Times New Roman" w:hAnsi="Times New Roman" w:cs="Times New Roman"/>
          <w:b/>
        </w:rPr>
        <w:t>validation error is lower</w:t>
      </w:r>
      <w:r>
        <w:rPr>
          <w:rFonts w:ascii="Times New Roman" w:hAnsi="Times New Roman" w:cs="Times New Roman"/>
        </w:rPr>
        <w:t xml:space="preserve"> than the previous validation error, </w:t>
      </w:r>
      <w:r w:rsidRPr="00D30EDA">
        <w:rPr>
          <w:rFonts w:ascii="Times New Roman" w:hAnsi="Times New Roman" w:cs="Times New Roman"/>
          <w:b/>
        </w:rPr>
        <w:t>save the model to file</w:t>
      </w:r>
      <w:r>
        <w:rPr>
          <w:rFonts w:ascii="Times New Roman" w:hAnsi="Times New Roman" w:cs="Times New Roman"/>
        </w:rPr>
        <w:t xml:space="preserve">. If the </w:t>
      </w:r>
      <w:r w:rsidRPr="00C57E51">
        <w:rPr>
          <w:rFonts w:ascii="Times New Roman" w:hAnsi="Times New Roman" w:cs="Times New Roman"/>
          <w:b/>
        </w:rPr>
        <w:t>validation</w:t>
      </w:r>
      <w:r w:rsidRPr="00D30EDA">
        <w:rPr>
          <w:rFonts w:ascii="Times New Roman" w:hAnsi="Times New Roman" w:cs="Times New Roman"/>
          <w:b/>
        </w:rPr>
        <w:t xml:space="preserve"> error is higher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do not save the model</w:t>
      </w:r>
    </w:p>
    <w:p w14:paraId="2864F252" w14:textId="77777777" w:rsidR="00697BE9" w:rsidRPr="001C1F0F" w:rsidRDefault="00697BE9" w:rsidP="00697BE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43B10696" w14:textId="77777777" w:rsidR="00697BE9" w:rsidRPr="00F57396" w:rsidRDefault="00697BE9" w:rsidP="00697BE9">
      <w:pPr>
        <w:pStyle w:val="ListParagraph"/>
        <w:numPr>
          <w:ilvl w:val="1"/>
          <w:numId w:val="18"/>
        </w:numPr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  <w:r w:rsidRPr="00F57396">
        <w:rPr>
          <w:rFonts w:ascii="Times New Roman" w:hAnsi="Times New Roman" w:cs="Times New Roman"/>
          <w:b/>
        </w:rPr>
        <w:t>Evaluation</w:t>
      </w:r>
    </w:p>
    <w:p w14:paraId="79567750" w14:textId="77777777" w:rsidR="00697BE9" w:rsidRDefault="00697BE9" w:rsidP="00697BE9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</w:rPr>
        <w:t xml:space="preserve">The neural network is to be </w:t>
      </w:r>
      <w:r w:rsidRPr="00C57E51">
        <w:rPr>
          <w:rFonts w:ascii="Times New Roman" w:hAnsi="Times New Roman" w:cs="Times New Roman"/>
          <w:b/>
        </w:rPr>
        <w:t>evaluated</w:t>
      </w:r>
      <w:r w:rsidRPr="00D30EDA">
        <w:rPr>
          <w:rFonts w:ascii="Times New Roman" w:hAnsi="Times New Roman" w:cs="Times New Roman"/>
        </w:rPr>
        <w:t xml:space="preserve"> based on the accuracy with </w:t>
      </w:r>
      <w:r w:rsidRPr="00C57E51">
        <w:rPr>
          <w:rFonts w:ascii="Times New Roman" w:hAnsi="Times New Roman" w:cs="Times New Roman"/>
          <w:b/>
        </w:rPr>
        <w:t>10% of the dataset</w:t>
      </w:r>
      <w:r w:rsidRPr="00D30EDA">
        <w:rPr>
          <w:rFonts w:ascii="Times New Roman" w:hAnsi="Times New Roman" w:cs="Times New Roman"/>
        </w:rPr>
        <w:t xml:space="preserve"> </w:t>
      </w:r>
      <w:r w:rsidRPr="00C57E51">
        <w:rPr>
          <w:rFonts w:ascii="Times New Roman" w:hAnsi="Times New Roman" w:cs="Times New Roman"/>
          <w:b/>
        </w:rPr>
        <w:t>after the training process</w:t>
      </w:r>
      <w:r w:rsidRPr="00D30EDA">
        <w:rPr>
          <w:rFonts w:ascii="Times New Roman" w:hAnsi="Times New Roman" w:cs="Times New Roman"/>
        </w:rPr>
        <w:t xml:space="preserve"> finished. The </w:t>
      </w:r>
      <w:r w:rsidRPr="00C57E51">
        <w:rPr>
          <w:rFonts w:ascii="Times New Roman" w:hAnsi="Times New Roman" w:cs="Times New Roman"/>
          <w:b/>
        </w:rPr>
        <w:t>accuracy</w:t>
      </w:r>
      <w:r w:rsidRPr="00D30EDA">
        <w:rPr>
          <w:rFonts w:ascii="Times New Roman" w:hAnsi="Times New Roman" w:cs="Times New Roman"/>
        </w:rPr>
        <w:t xml:space="preserve"> is calculated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697BE9" w14:paraId="0CF5D4C3" w14:textId="77777777" w:rsidTr="00D150B3">
        <w:trPr>
          <w:jc w:val="center"/>
        </w:trPr>
        <w:tc>
          <w:tcPr>
            <w:tcW w:w="6655" w:type="dxa"/>
          </w:tcPr>
          <w:p w14:paraId="052C3B91" w14:textId="77777777" w:rsidR="00697BE9" w:rsidRPr="002637B8" w:rsidRDefault="00697BE9" w:rsidP="00D150B3">
            <w:pPr>
              <w:pStyle w:val="ListParagraph"/>
              <w:spacing w:line="360" w:lineRule="auto"/>
              <w:ind w:left="-134"/>
              <w:jc w:val="both"/>
              <w:rPr>
                <w:rFonts w:ascii="Times New Roman" w:hAnsi="Times New Roman"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 xml:space="preserve">accuracy=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correct result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evaluation data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*100%</m:t>
                </m:r>
              </m:oMath>
            </m:oMathPara>
          </w:p>
        </w:tc>
      </w:tr>
    </w:tbl>
    <w:p w14:paraId="4DF00153" w14:textId="77777777" w:rsidR="00697BE9" w:rsidRPr="003F1884" w:rsidRDefault="00697BE9" w:rsidP="00697BE9">
      <w:pPr>
        <w:spacing w:line="360" w:lineRule="auto"/>
        <w:jc w:val="both"/>
      </w:pPr>
    </w:p>
    <w:p w14:paraId="3A7DA0CB" w14:textId="77777777" w:rsidR="00697BE9" w:rsidRDefault="00697BE9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B6FA7BF" w14:textId="32D1ECFE" w:rsidR="00697BE9" w:rsidRPr="00D00863" w:rsidRDefault="00697BE9" w:rsidP="00697BE9">
      <w:pPr>
        <w:spacing w:line="360" w:lineRule="auto"/>
        <w:jc w:val="both"/>
        <w:rPr>
          <w:b/>
        </w:rPr>
      </w:pPr>
      <w:r w:rsidRPr="00D00863">
        <w:rPr>
          <w:b/>
        </w:rPr>
        <w:lastRenderedPageBreak/>
        <w:t>Reference</w:t>
      </w:r>
    </w:p>
    <w:p w14:paraId="5582EEA7" w14:textId="77777777" w:rsidR="00697BE9" w:rsidRPr="00F11B2A" w:rsidRDefault="00697BE9" w:rsidP="00697BE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11B2A">
        <w:rPr>
          <w:rFonts w:ascii="Times New Roman" w:hAnsi="Times New Roman" w:cs="Times New Roman"/>
        </w:rPr>
        <w:t>The dataset is obtained from Kaggle (</w:t>
      </w:r>
      <w:r w:rsidRPr="008B3D38">
        <w:t>https://www.kaggle.com/uciml/mushroom-classification</w:t>
      </w:r>
      <w:r w:rsidRPr="00F11B2A">
        <w:rPr>
          <w:rFonts w:ascii="Times New Roman" w:hAnsi="Times New Roman" w:cs="Times New Roman"/>
        </w:rPr>
        <w:t>) by UCI Machine Learning. The dataset has been heavily cleaned and modified for the purpose of this case.</w:t>
      </w:r>
    </w:p>
    <w:p w14:paraId="1B0A5336" w14:textId="77777777" w:rsidR="00697BE9" w:rsidRPr="00625381" w:rsidRDefault="00697BE9" w:rsidP="00697BE9">
      <w:pPr>
        <w:rPr>
          <w:lang w:val="id-ID"/>
        </w:rPr>
      </w:pPr>
    </w:p>
    <w:p w14:paraId="16D13FD1" w14:textId="08327F26" w:rsidR="00BC6DE8" w:rsidRPr="00A32343" w:rsidRDefault="00BC6DE8" w:rsidP="00697BE9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775F" w14:textId="77777777" w:rsidR="00C20401" w:rsidRDefault="00C20401" w:rsidP="00273E4A">
      <w:r>
        <w:separator/>
      </w:r>
    </w:p>
  </w:endnote>
  <w:endnote w:type="continuationSeparator" w:id="0">
    <w:p w14:paraId="0DDAD56C" w14:textId="77777777" w:rsidR="00C20401" w:rsidRDefault="00C2040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41EB" w14:textId="77777777" w:rsidR="00C20401" w:rsidRDefault="00C20401" w:rsidP="00273E4A">
      <w:r>
        <w:separator/>
      </w:r>
    </w:p>
  </w:footnote>
  <w:footnote w:type="continuationSeparator" w:id="0">
    <w:p w14:paraId="51900667" w14:textId="77777777" w:rsidR="00C20401" w:rsidRDefault="00C2040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436DFC1" w:rsidR="005D0782" w:rsidRPr="004D3FEA" w:rsidRDefault="004D3FE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39D8"/>
    <w:multiLevelType w:val="hybridMultilevel"/>
    <w:tmpl w:val="7FCE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BE03DA"/>
    <w:multiLevelType w:val="hybridMultilevel"/>
    <w:tmpl w:val="079AE4B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470E21"/>
    <w:multiLevelType w:val="hybridMultilevel"/>
    <w:tmpl w:val="65525F12"/>
    <w:lvl w:ilvl="0" w:tplc="8466BA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442B92"/>
    <w:multiLevelType w:val="hybridMultilevel"/>
    <w:tmpl w:val="8F6C98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32C4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DB6CBE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0B57741"/>
    <w:multiLevelType w:val="hybridMultilevel"/>
    <w:tmpl w:val="4378D51E"/>
    <w:lvl w:ilvl="0" w:tplc="8728AC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8174A5E8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085DC1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B591F"/>
    <w:multiLevelType w:val="hybridMultilevel"/>
    <w:tmpl w:val="416A0F5E"/>
    <w:lvl w:ilvl="0" w:tplc="240C539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6"/>
  </w:num>
  <w:num w:numId="6">
    <w:abstractNumId w:val="13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</w:num>
  <w:num w:numId="14">
    <w:abstractNumId w:val="19"/>
  </w:num>
  <w:num w:numId="15">
    <w:abstractNumId w:val="5"/>
  </w:num>
  <w:num w:numId="16">
    <w:abstractNumId w:val="10"/>
  </w:num>
  <w:num w:numId="17">
    <w:abstractNumId w:val="12"/>
  </w:num>
  <w:num w:numId="18">
    <w:abstractNumId w:val="11"/>
  </w:num>
  <w:num w:numId="19">
    <w:abstractNumId w:val="2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51154"/>
    <w:rsid w:val="000618AC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338D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3C3C"/>
    <w:rsid w:val="002F44E8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1711"/>
    <w:rsid w:val="00422134"/>
    <w:rsid w:val="00434FFC"/>
    <w:rsid w:val="0044378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3FEA"/>
    <w:rsid w:val="004E7352"/>
    <w:rsid w:val="00520E03"/>
    <w:rsid w:val="005314B7"/>
    <w:rsid w:val="00535DA7"/>
    <w:rsid w:val="005447D7"/>
    <w:rsid w:val="0055410B"/>
    <w:rsid w:val="00556E41"/>
    <w:rsid w:val="00557BFB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63F2"/>
    <w:rsid w:val="00635EE5"/>
    <w:rsid w:val="00643F75"/>
    <w:rsid w:val="00664137"/>
    <w:rsid w:val="0067443D"/>
    <w:rsid w:val="00697BE9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D6193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0401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4FD"/>
    <w:rsid w:val="00D3685C"/>
    <w:rsid w:val="00D37E0D"/>
    <w:rsid w:val="00D47C75"/>
    <w:rsid w:val="00D60A6D"/>
    <w:rsid w:val="00D67DFC"/>
    <w:rsid w:val="00D95848"/>
    <w:rsid w:val="00DA4A85"/>
    <w:rsid w:val="00DB0A75"/>
    <w:rsid w:val="00DC3F77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6F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97BE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697BE9"/>
    <w:pPr>
      <w:keepNext/>
      <w:spacing w:after="200"/>
      <w:jc w:val="center"/>
    </w:pPr>
    <w:rPr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</TotalTime>
  <Pages>10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Albertus Hermanto</cp:lastModifiedBy>
  <cp:revision>12</cp:revision>
  <dcterms:created xsi:type="dcterms:W3CDTF">2021-01-25T08:51:00Z</dcterms:created>
  <dcterms:modified xsi:type="dcterms:W3CDTF">2021-02-05T03:47:00Z</dcterms:modified>
</cp:coreProperties>
</file>